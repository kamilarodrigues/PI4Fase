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59" w:rsidRPr="006F57F7" w:rsidRDefault="005D1B7E">
      <w:pPr>
        <w:pStyle w:val="Ttulo"/>
        <w:jc w:val="right"/>
        <w:rPr>
          <w:rFonts w:cs="Arial"/>
        </w:rPr>
      </w:pPr>
      <w:proofErr w:type="spellStart"/>
      <w:r w:rsidRPr="006F57F7">
        <w:rPr>
          <w:rFonts w:cs="Arial"/>
        </w:rPr>
        <w:t>SysTEC</w:t>
      </w:r>
      <w:proofErr w:type="spellEnd"/>
    </w:p>
    <w:p w:rsidR="005D1B7E" w:rsidRPr="006F57F7" w:rsidRDefault="005D1B7E" w:rsidP="005D1B7E">
      <w:pPr>
        <w:widowControl/>
        <w:spacing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6F57F7">
        <w:rPr>
          <w:rFonts w:ascii="Arial" w:hAnsi="Arial" w:cs="Arial"/>
          <w:b/>
          <w:bCs/>
          <w:color w:val="000000"/>
          <w:sz w:val="36"/>
          <w:szCs w:val="36"/>
          <w:lang w:eastAsia="pt-BR"/>
        </w:rPr>
        <w:t xml:space="preserve">Especificação de Caso de Uso: </w:t>
      </w:r>
      <w:r w:rsidR="00144B53" w:rsidRPr="006F57F7">
        <w:rPr>
          <w:rFonts w:ascii="Arial" w:hAnsi="Arial" w:cs="Arial"/>
          <w:b/>
          <w:bCs/>
          <w:color w:val="000000"/>
          <w:sz w:val="36"/>
          <w:szCs w:val="36"/>
          <w:lang w:eastAsia="pt-BR"/>
        </w:rPr>
        <w:t>Gerar Relatório</w:t>
      </w:r>
    </w:p>
    <w:p w:rsidR="005D1B7E" w:rsidRPr="006F57F7" w:rsidRDefault="005D1B7E" w:rsidP="005D1B7E">
      <w:pPr>
        <w:widowControl/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Autores:</w:t>
      </w: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Alecsander</w:t>
      </w:r>
      <w:proofErr w:type="spellEnd"/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Vieira Marques,</w:t>
      </w: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Felipe Moura Rosa,</w:t>
      </w: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Kamila Pereira Rodrigues,</w:t>
      </w: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Krystian</w:t>
      </w:r>
      <w:proofErr w:type="spellEnd"/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Graupner</w:t>
      </w:r>
      <w:proofErr w:type="spellEnd"/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.</w:t>
      </w: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5D1B7E" w:rsidRPr="006F57F7" w:rsidRDefault="005D1B7E" w:rsidP="005D1B7E">
      <w:pPr>
        <w:widowControl/>
        <w:spacing w:after="120" w:line="240" w:lineRule="auto"/>
        <w:ind w:left="1440"/>
        <w:jc w:val="right"/>
        <w:rPr>
          <w:rFonts w:ascii="Arial" w:hAnsi="Arial" w:cs="Arial"/>
          <w:sz w:val="24"/>
          <w:szCs w:val="24"/>
          <w:lang w:eastAsia="pt-BR"/>
        </w:rPr>
      </w:pPr>
    </w:p>
    <w:p w:rsidR="005D1B7E" w:rsidRPr="006F57F7" w:rsidRDefault="005D1B7E" w:rsidP="005D1B7E">
      <w:pPr>
        <w:widowControl/>
        <w:spacing w:line="240" w:lineRule="auto"/>
        <w:rPr>
          <w:rFonts w:ascii="Arial" w:hAnsi="Arial" w:cs="Arial"/>
          <w:sz w:val="24"/>
          <w:szCs w:val="24"/>
          <w:lang w:eastAsia="pt-BR"/>
        </w:rPr>
      </w:pPr>
    </w:p>
    <w:p w:rsidR="005D1B7E" w:rsidRPr="006F57F7" w:rsidRDefault="005D1B7E" w:rsidP="005D1B7E">
      <w:pPr>
        <w:widowControl/>
        <w:spacing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6F57F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AF2059" w:rsidRPr="006F57F7" w:rsidRDefault="00AF2059">
      <w:pPr>
        <w:pStyle w:val="Ttulo"/>
        <w:jc w:val="right"/>
        <w:rPr>
          <w:rFonts w:cs="Arial"/>
        </w:rPr>
      </w:pPr>
    </w:p>
    <w:p w:rsidR="00AF2059" w:rsidRPr="006F57F7" w:rsidRDefault="00AF2059">
      <w:pPr>
        <w:rPr>
          <w:rFonts w:ascii="Arial" w:hAnsi="Arial" w:cs="Arial"/>
        </w:rPr>
      </w:pPr>
    </w:p>
    <w:p w:rsidR="00AF2059" w:rsidRPr="006F57F7" w:rsidRDefault="00AF2059">
      <w:pPr>
        <w:pStyle w:val="Corpodetexto"/>
        <w:rPr>
          <w:rFonts w:ascii="Arial" w:hAnsi="Arial" w:cs="Arial"/>
        </w:rPr>
      </w:pPr>
    </w:p>
    <w:p w:rsidR="00AF2059" w:rsidRPr="006F57F7" w:rsidRDefault="00AF2059">
      <w:pPr>
        <w:pStyle w:val="Corpodetexto"/>
        <w:rPr>
          <w:rFonts w:ascii="Arial" w:hAnsi="Arial" w:cs="Arial"/>
        </w:rPr>
      </w:pPr>
    </w:p>
    <w:p w:rsidR="00AF2059" w:rsidRPr="006F57F7" w:rsidRDefault="00AF2059">
      <w:pPr>
        <w:rPr>
          <w:rFonts w:ascii="Arial" w:hAnsi="Arial" w:cs="Arial"/>
        </w:rPr>
        <w:sectPr w:rsidR="00AF2059" w:rsidRPr="006F57F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6F57F7" w:rsidRDefault="005F79AB">
      <w:pPr>
        <w:pStyle w:val="Ttulo"/>
        <w:rPr>
          <w:rFonts w:cs="Arial"/>
        </w:rPr>
      </w:pPr>
      <w:r w:rsidRPr="006F57F7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6F57F7">
        <w:tc>
          <w:tcPr>
            <w:tcW w:w="2304" w:type="dxa"/>
          </w:tcPr>
          <w:p w:rsidR="00AF2059" w:rsidRPr="006F57F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F57F7">
              <w:rPr>
                <w:rFonts w:ascii="Arial" w:hAnsi="Arial" w:cs="Arial"/>
                <w:b/>
              </w:rPr>
              <w:t>Dat</w:t>
            </w:r>
            <w:r w:rsidR="005F79AB" w:rsidRPr="006F57F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52" w:type="dxa"/>
          </w:tcPr>
          <w:p w:rsidR="00AF2059" w:rsidRPr="006F57F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F57F7">
              <w:rPr>
                <w:rFonts w:ascii="Arial" w:hAnsi="Arial" w:cs="Arial"/>
                <w:b/>
              </w:rPr>
              <w:t>Vers</w:t>
            </w:r>
            <w:r w:rsidR="005F79AB" w:rsidRPr="006F57F7">
              <w:rPr>
                <w:rFonts w:ascii="Arial" w:hAnsi="Arial" w:cs="Arial"/>
                <w:b/>
              </w:rPr>
              <w:t>ão</w:t>
            </w:r>
          </w:p>
        </w:tc>
        <w:tc>
          <w:tcPr>
            <w:tcW w:w="3744" w:type="dxa"/>
          </w:tcPr>
          <w:p w:rsidR="00AF2059" w:rsidRPr="006F57F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F57F7">
              <w:rPr>
                <w:rFonts w:ascii="Arial" w:hAnsi="Arial" w:cs="Arial"/>
                <w:b/>
              </w:rPr>
              <w:t>Descri</w:t>
            </w:r>
            <w:r w:rsidR="005F79AB" w:rsidRPr="006F57F7">
              <w:rPr>
                <w:rFonts w:ascii="Arial" w:hAnsi="Arial" w:cs="Arial"/>
                <w:b/>
              </w:rPr>
              <w:t>ção</w:t>
            </w:r>
          </w:p>
        </w:tc>
        <w:tc>
          <w:tcPr>
            <w:tcW w:w="2304" w:type="dxa"/>
          </w:tcPr>
          <w:p w:rsidR="00AF2059" w:rsidRPr="006F57F7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F57F7">
              <w:rPr>
                <w:rFonts w:ascii="Arial" w:hAnsi="Arial" w:cs="Arial"/>
                <w:b/>
              </w:rPr>
              <w:t>Autor</w:t>
            </w:r>
          </w:p>
        </w:tc>
      </w:tr>
      <w:tr w:rsidR="00AF2059" w:rsidRPr="006F57F7">
        <w:tc>
          <w:tcPr>
            <w:tcW w:w="2304" w:type="dxa"/>
          </w:tcPr>
          <w:p w:rsidR="00AF2059" w:rsidRPr="006F57F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>21/11/2017</w:t>
            </w:r>
          </w:p>
        </w:tc>
        <w:tc>
          <w:tcPr>
            <w:tcW w:w="1152" w:type="dxa"/>
          </w:tcPr>
          <w:p w:rsidR="00AF2059" w:rsidRPr="006F57F7" w:rsidRDefault="005D1B7E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>0.1</w:t>
            </w:r>
          </w:p>
        </w:tc>
        <w:tc>
          <w:tcPr>
            <w:tcW w:w="3744" w:type="dxa"/>
          </w:tcPr>
          <w:p w:rsidR="00AF2059" w:rsidRPr="006F57F7" w:rsidRDefault="005D1B7E" w:rsidP="005F79AB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  <w:color w:val="000000"/>
              </w:rPr>
              <w:t>Iniciando Desenvolvimento da Documentação.</w:t>
            </w:r>
          </w:p>
        </w:tc>
        <w:tc>
          <w:tcPr>
            <w:tcW w:w="2304" w:type="dxa"/>
          </w:tcPr>
          <w:p w:rsidR="00AF2059" w:rsidRPr="006F57F7" w:rsidRDefault="00144B53" w:rsidP="005F79AB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>Felipe</w:t>
            </w:r>
            <w:r w:rsidR="005D1B7E" w:rsidRPr="006F57F7">
              <w:rPr>
                <w:rFonts w:ascii="Arial" w:hAnsi="Arial" w:cs="Arial"/>
              </w:rPr>
              <w:t xml:space="preserve"> </w:t>
            </w:r>
          </w:p>
        </w:tc>
      </w:tr>
      <w:tr w:rsidR="00AF2059" w:rsidRPr="006F57F7">
        <w:tc>
          <w:tcPr>
            <w:tcW w:w="2304" w:type="dxa"/>
          </w:tcPr>
          <w:p w:rsidR="00AF2059" w:rsidRPr="006F57F7" w:rsidRDefault="009F6D1D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>29/11/2017</w:t>
            </w:r>
          </w:p>
        </w:tc>
        <w:tc>
          <w:tcPr>
            <w:tcW w:w="1152" w:type="dxa"/>
          </w:tcPr>
          <w:p w:rsidR="00AF2059" w:rsidRPr="006F57F7" w:rsidRDefault="009F6D1D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F2059" w:rsidRPr="006F57F7" w:rsidRDefault="009F6D1D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 xml:space="preserve">Entrega do documento de especificação de caso de uso: </w:t>
            </w:r>
            <w:r w:rsidR="00144B53" w:rsidRPr="006F57F7">
              <w:rPr>
                <w:rFonts w:ascii="Arial" w:hAnsi="Arial" w:cs="Arial"/>
              </w:rPr>
              <w:t>Gerar Relatório.</w:t>
            </w:r>
          </w:p>
        </w:tc>
        <w:tc>
          <w:tcPr>
            <w:tcW w:w="2304" w:type="dxa"/>
          </w:tcPr>
          <w:p w:rsidR="00AF2059" w:rsidRPr="006F57F7" w:rsidRDefault="009F6D1D">
            <w:pPr>
              <w:pStyle w:val="Tabletext"/>
              <w:rPr>
                <w:rFonts w:ascii="Arial" w:hAnsi="Arial" w:cs="Arial"/>
              </w:rPr>
            </w:pPr>
            <w:r w:rsidRPr="006F57F7">
              <w:rPr>
                <w:rFonts w:ascii="Arial" w:hAnsi="Arial" w:cs="Arial"/>
              </w:rPr>
              <w:t>Autores</w:t>
            </w:r>
          </w:p>
        </w:tc>
      </w:tr>
    </w:tbl>
    <w:p w:rsidR="00AF2059" w:rsidRPr="006F57F7" w:rsidRDefault="00AF2059">
      <w:pPr>
        <w:rPr>
          <w:rFonts w:ascii="Arial" w:hAnsi="Arial" w:cs="Arial"/>
        </w:rPr>
      </w:pPr>
    </w:p>
    <w:p w:rsidR="00AF2059" w:rsidRPr="006F57F7" w:rsidRDefault="00AF2059">
      <w:pPr>
        <w:pStyle w:val="Ttulo"/>
        <w:rPr>
          <w:rFonts w:cs="Arial"/>
        </w:rPr>
      </w:pPr>
      <w:r w:rsidRPr="006F57F7">
        <w:rPr>
          <w:rFonts w:cs="Arial"/>
        </w:rPr>
        <w:br w:type="page"/>
      </w:r>
      <w:r w:rsidR="005F79AB" w:rsidRPr="006F57F7">
        <w:rPr>
          <w:rFonts w:cs="Arial"/>
        </w:rPr>
        <w:lastRenderedPageBreak/>
        <w:t>Sumário</w:t>
      </w:r>
    </w:p>
    <w:p w:rsidR="00A17419" w:rsidRPr="006F57F7" w:rsidRDefault="00AF205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</w:rPr>
        <w:fldChar w:fldCharType="begin"/>
      </w:r>
      <w:r w:rsidRPr="006F57F7">
        <w:rPr>
          <w:rFonts w:ascii="Arial" w:hAnsi="Arial" w:cs="Arial"/>
        </w:rPr>
        <w:instrText xml:space="preserve"> TOC \o "1-3" </w:instrText>
      </w:r>
      <w:r w:rsidRPr="006F57F7">
        <w:rPr>
          <w:rFonts w:ascii="Arial" w:hAnsi="Arial" w:cs="Arial"/>
        </w:rPr>
        <w:fldChar w:fldCharType="separate"/>
      </w:r>
      <w:r w:rsidR="00A17419" w:rsidRPr="006F57F7">
        <w:rPr>
          <w:rFonts w:ascii="Arial" w:hAnsi="Arial" w:cs="Arial"/>
          <w:noProof/>
        </w:rPr>
        <w:t>1.</w:t>
      </w:r>
      <w:r w:rsidR="00A17419"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="00A17419" w:rsidRPr="006F57F7">
        <w:rPr>
          <w:rFonts w:ascii="Arial" w:hAnsi="Arial" w:cs="Arial"/>
          <w:noProof/>
        </w:rPr>
        <w:t>Nome do Caso de Uso</w:t>
      </w:r>
      <w:r w:rsidR="00A17419" w:rsidRPr="006F57F7">
        <w:rPr>
          <w:rFonts w:ascii="Arial" w:hAnsi="Arial" w:cs="Arial"/>
          <w:noProof/>
        </w:rPr>
        <w:tab/>
      </w:r>
      <w:r w:rsidR="00A17419" w:rsidRPr="006F57F7">
        <w:rPr>
          <w:rFonts w:ascii="Arial" w:hAnsi="Arial" w:cs="Arial"/>
          <w:noProof/>
        </w:rPr>
        <w:fldChar w:fldCharType="begin"/>
      </w:r>
      <w:r w:rsidR="00A17419" w:rsidRPr="006F57F7">
        <w:rPr>
          <w:rFonts w:ascii="Arial" w:hAnsi="Arial" w:cs="Arial"/>
          <w:noProof/>
        </w:rPr>
        <w:instrText xml:space="preserve"> PAGEREF _Toc499666912 \h </w:instrText>
      </w:r>
      <w:r w:rsidR="00A17419" w:rsidRPr="006F57F7">
        <w:rPr>
          <w:rFonts w:ascii="Arial" w:hAnsi="Arial" w:cs="Arial"/>
          <w:noProof/>
        </w:rPr>
      </w:r>
      <w:r w:rsidR="00A17419" w:rsidRPr="006F57F7">
        <w:rPr>
          <w:rFonts w:ascii="Arial" w:hAnsi="Arial" w:cs="Arial"/>
          <w:noProof/>
        </w:rPr>
        <w:fldChar w:fldCharType="separate"/>
      </w:r>
      <w:r w:rsidR="00A17419" w:rsidRPr="006F57F7">
        <w:rPr>
          <w:rFonts w:ascii="Arial" w:hAnsi="Arial" w:cs="Arial"/>
          <w:noProof/>
        </w:rPr>
        <w:t>4</w:t>
      </w:r>
      <w:r w:rsidR="00A17419"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color w:val="000000" w:themeColor="text1"/>
        </w:rPr>
        <w:t>1.1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Breve Descrição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_Toc499666913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2.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Fluxos de Eventos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_Toc499666914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color w:val="000000" w:themeColor="text1"/>
        </w:rPr>
        <w:t>2.1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Fluxo Básico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_Toc499666915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2.1.1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O sistema exibe a lista “Curso”.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_Toc499666916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lang w:eastAsia="pt-BR"/>
        </w:rPr>
        <w:t>2.1.2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O sistema exibe a lista “Turma”.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_Toc499666917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2.1.3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O sistema exibe a lista “Disciplina” o campo disciplina é opcional.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_Toc499666918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2.1.4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O usuário seleciona as opções de curso, turma, disciplina.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_Toc499666919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2.1.5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O sistema exibe relatório.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_Toc499666920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2.1.6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eastAsia="Arial" w:hAnsi="Arial" w:cs="Arial"/>
          <w:noProof/>
        </w:rPr>
        <w:t>O caso de uso é finalizado.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_Toc499666921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color w:val="000000" w:themeColor="text1"/>
        </w:rPr>
        <w:t>2.2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Fluxos Alternativos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_Toc499666922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lang w:eastAsia="pt-BR"/>
        </w:rPr>
        <w:t>2.2.1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FA1 – Fazer Download do Relatório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_Toc499666923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color w:val="000000" w:themeColor="text1"/>
        </w:rPr>
        <w:t>2.3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Fluxo de Exceção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_Toc499666924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lang w:eastAsia="pt-BR"/>
        </w:rPr>
        <w:t>2.3.1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FE1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_Toc499666925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4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3.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Requisitos Especiais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_Toc499666926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4.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Pré-condições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_Toc499666927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  <w:color w:val="000000" w:themeColor="text1"/>
          <w:lang w:eastAsia="pt-BR"/>
        </w:rPr>
        <w:t>4.1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Cadastro dos usuários no banco de dados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_Toc499666928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3"/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4.1.1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O usuário precisa estar logado no sistema.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_Toc499666929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eastAsia="Calibri" w:hAnsi="Arial" w:cs="Arial"/>
          <w:noProof/>
          <w:color w:val="000000" w:themeColor="text1"/>
        </w:rPr>
        <w:t>4.2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eastAsia="Calibri" w:hAnsi="Arial" w:cs="Arial"/>
          <w:noProof/>
        </w:rPr>
        <w:t>Cadastro de turmas no banco de dados.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_Toc499666930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eastAsia="Calibri" w:hAnsi="Arial" w:cs="Arial"/>
          <w:noProof/>
          <w:color w:val="000000" w:themeColor="text1"/>
        </w:rPr>
        <w:t>4.3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eastAsia="Calibri" w:hAnsi="Arial" w:cs="Arial"/>
          <w:noProof/>
        </w:rPr>
        <w:t>Cadastro de disciplinas.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_Toc499666931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eastAsia="Calibri" w:hAnsi="Arial" w:cs="Arial"/>
          <w:noProof/>
          <w:color w:val="000000" w:themeColor="text1"/>
        </w:rPr>
        <w:t>4.4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eastAsia="Calibri" w:hAnsi="Arial" w:cs="Arial"/>
          <w:noProof/>
        </w:rPr>
        <w:t>Cadastro de alunos no banco de dados.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_Toc499666932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i/>
          <w:noProof/>
          <w:color w:val="000000" w:themeColor="text1"/>
        </w:rPr>
        <w:t>4.5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eastAsia="Calibri" w:hAnsi="Arial" w:cs="Arial"/>
          <w:noProof/>
        </w:rPr>
        <w:t>Cadastro de movimento acadêmico dos alunos nas disciplinas acadêmico.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_Toc499666933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5.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Pós-Condição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_Toc499666934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17419" w:rsidRPr="006F57F7" w:rsidRDefault="00A1741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pt-BR"/>
        </w:rPr>
      </w:pPr>
      <w:r w:rsidRPr="006F57F7">
        <w:rPr>
          <w:rFonts w:ascii="Arial" w:hAnsi="Arial" w:cs="Arial"/>
          <w:noProof/>
        </w:rPr>
        <w:t>6.</w:t>
      </w:r>
      <w:r w:rsidRPr="006F57F7">
        <w:rPr>
          <w:rFonts w:ascii="Arial" w:eastAsiaTheme="minorEastAsia" w:hAnsi="Arial" w:cs="Arial"/>
          <w:noProof/>
          <w:sz w:val="22"/>
          <w:szCs w:val="22"/>
          <w:lang w:eastAsia="pt-BR"/>
        </w:rPr>
        <w:tab/>
      </w:r>
      <w:r w:rsidRPr="006F57F7">
        <w:rPr>
          <w:rFonts w:ascii="Arial" w:hAnsi="Arial" w:cs="Arial"/>
          <w:noProof/>
        </w:rPr>
        <w:t>Pontos de Extensão</w:t>
      </w:r>
      <w:r w:rsidRPr="006F57F7">
        <w:rPr>
          <w:rFonts w:ascii="Arial" w:hAnsi="Arial" w:cs="Arial"/>
          <w:noProof/>
        </w:rPr>
        <w:tab/>
      </w:r>
      <w:r w:rsidRPr="006F57F7">
        <w:rPr>
          <w:rFonts w:ascii="Arial" w:hAnsi="Arial" w:cs="Arial"/>
          <w:noProof/>
        </w:rPr>
        <w:fldChar w:fldCharType="begin"/>
      </w:r>
      <w:r w:rsidRPr="006F57F7">
        <w:rPr>
          <w:rFonts w:ascii="Arial" w:hAnsi="Arial" w:cs="Arial"/>
          <w:noProof/>
        </w:rPr>
        <w:instrText xml:space="preserve"> PAGEREF _Toc499666935 \h </w:instrText>
      </w:r>
      <w:r w:rsidRPr="006F57F7">
        <w:rPr>
          <w:rFonts w:ascii="Arial" w:hAnsi="Arial" w:cs="Arial"/>
          <w:noProof/>
        </w:rPr>
      </w:r>
      <w:r w:rsidRPr="006F57F7">
        <w:rPr>
          <w:rFonts w:ascii="Arial" w:hAnsi="Arial" w:cs="Arial"/>
          <w:noProof/>
        </w:rPr>
        <w:fldChar w:fldCharType="separate"/>
      </w:r>
      <w:r w:rsidRPr="006F57F7">
        <w:rPr>
          <w:rFonts w:ascii="Arial" w:hAnsi="Arial" w:cs="Arial"/>
          <w:noProof/>
        </w:rPr>
        <w:t>5</w:t>
      </w:r>
      <w:r w:rsidRPr="006F57F7">
        <w:rPr>
          <w:rFonts w:ascii="Arial" w:hAnsi="Arial" w:cs="Arial"/>
          <w:noProof/>
        </w:rPr>
        <w:fldChar w:fldCharType="end"/>
      </w:r>
    </w:p>
    <w:p w:rsidR="00AF2059" w:rsidRPr="005F79AB" w:rsidRDefault="00AF2059">
      <w:pPr>
        <w:pStyle w:val="Ttulo"/>
      </w:pPr>
      <w:r w:rsidRPr="006F57F7">
        <w:rPr>
          <w:rFonts w:cs="Arial"/>
          <w:sz w:val="20"/>
        </w:rPr>
        <w:fldChar w:fldCharType="end"/>
      </w:r>
      <w:bookmarkStart w:id="0" w:name="_GoBack"/>
      <w:bookmarkEnd w:id="0"/>
      <w:r w:rsidRPr="005F79AB">
        <w:br w:type="page"/>
      </w:r>
      <w:fldSimple w:instr="title  \* Mergeformat ">
        <w:r w:rsidR="00FD65DE">
          <w:t xml:space="preserve">Especificação de Caso de Uso: </w:t>
        </w:r>
      </w:fldSimple>
      <w:r w:rsidR="00144B53">
        <w:t>Gerar Relatório</w:t>
      </w:r>
    </w:p>
    <w:p w:rsidR="00AF2059" w:rsidRPr="005F79AB" w:rsidRDefault="00AF2059" w:rsidP="00FD65DE">
      <w:pPr>
        <w:pStyle w:val="InfoBlue"/>
        <w:ind w:left="0"/>
      </w:pPr>
    </w:p>
    <w:p w:rsidR="00AF2059" w:rsidRPr="005F79AB" w:rsidRDefault="005F79AB">
      <w:pPr>
        <w:pStyle w:val="Ttulo1"/>
      </w:pPr>
      <w:bookmarkStart w:id="1" w:name="_Toc423410238"/>
      <w:bookmarkStart w:id="2" w:name="_Toc425054504"/>
      <w:bookmarkStart w:id="3" w:name="_Toc499666912"/>
      <w:r>
        <w:t>Nome do Caso de Uso</w:t>
      </w:r>
      <w:bookmarkEnd w:id="3"/>
      <w:r w:rsidR="00AF2059" w:rsidRPr="005F79AB">
        <w:t xml:space="preserve"> </w:t>
      </w:r>
    </w:p>
    <w:p w:rsidR="00AF2059" w:rsidRPr="005F79AB" w:rsidRDefault="005F79AB">
      <w:pPr>
        <w:pStyle w:val="Ttulo2"/>
      </w:pPr>
      <w:bookmarkStart w:id="4" w:name="_Toc499666913"/>
      <w:r>
        <w:t>Breve Descrição</w:t>
      </w:r>
      <w:bookmarkEnd w:id="1"/>
      <w:bookmarkEnd w:id="2"/>
      <w:bookmarkEnd w:id="4"/>
    </w:p>
    <w:p w:rsidR="00144B53" w:rsidRPr="00144B53" w:rsidRDefault="00144B53" w:rsidP="001A485C">
      <w:pPr>
        <w:ind w:firstLine="720"/>
        <w:jc w:val="both"/>
        <w:rPr>
          <w:rFonts w:ascii="Arial" w:hAnsi="Arial" w:cs="Arial"/>
        </w:rPr>
      </w:pPr>
      <w:r w:rsidRPr="00144B53">
        <w:rPr>
          <w:rFonts w:ascii="Arial" w:hAnsi="Arial" w:cs="Arial"/>
        </w:rPr>
        <w:t>O sistema deve gerar relatórios para verificar a situação dos alunos de uma turma. Esse relatório deverá exibir a matricula, nome do aluno, situação e caso ele esteja reprovado um campo descrição que irá informar em qual ou quais disciplinas o mesmo foi reprovado.</w:t>
      </w:r>
    </w:p>
    <w:p w:rsidR="00AF2059" w:rsidRPr="005F79AB" w:rsidRDefault="00AF2059" w:rsidP="001A485C">
      <w:pPr>
        <w:pStyle w:val="InfoBlue"/>
        <w:jc w:val="both"/>
      </w:pPr>
    </w:p>
    <w:p w:rsidR="00AF2059" w:rsidRPr="005F79AB" w:rsidRDefault="0040117B">
      <w:pPr>
        <w:pStyle w:val="Ttulo1"/>
        <w:widowControl/>
      </w:pPr>
      <w:bookmarkStart w:id="5" w:name="_Toc423410239"/>
      <w:bookmarkStart w:id="6" w:name="_Toc425054505"/>
      <w:bookmarkStart w:id="7" w:name="_Toc499666914"/>
      <w:r>
        <w:t>Fluxos de Eventos</w:t>
      </w:r>
      <w:bookmarkEnd w:id="5"/>
      <w:bookmarkEnd w:id="6"/>
      <w:bookmarkEnd w:id="7"/>
    </w:p>
    <w:p w:rsidR="00AF2059" w:rsidRDefault="0040117B">
      <w:pPr>
        <w:pStyle w:val="Ttulo2"/>
        <w:widowControl/>
      </w:pPr>
      <w:bookmarkStart w:id="8" w:name="_Toc423410240"/>
      <w:bookmarkStart w:id="9" w:name="_Toc425054506"/>
      <w:bookmarkStart w:id="10" w:name="_Toc499666915"/>
      <w:r>
        <w:t>Fluxo Básico</w:t>
      </w:r>
      <w:bookmarkEnd w:id="8"/>
      <w:bookmarkEnd w:id="9"/>
      <w:bookmarkEnd w:id="10"/>
      <w:r w:rsidR="00AF2059" w:rsidRPr="005F79AB">
        <w:t xml:space="preserve"> </w:t>
      </w:r>
    </w:p>
    <w:p w:rsidR="00144B53" w:rsidRDefault="00144B53" w:rsidP="00144B53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caso de uso se inicia quando o usuário escolhe a opção “Gerar Relatório”.</w:t>
      </w:r>
    </w:p>
    <w:p w:rsidR="005D1B7E" w:rsidRDefault="005D1B7E" w:rsidP="005D1B7E">
      <w:pPr>
        <w:pStyle w:val="Ttulo3"/>
        <w:rPr>
          <w:i w:val="0"/>
        </w:rPr>
      </w:pPr>
      <w:bookmarkStart w:id="11" w:name="_Toc499666916"/>
      <w:r w:rsidRPr="005D1B7E">
        <w:rPr>
          <w:i w:val="0"/>
        </w:rPr>
        <w:t>O sistema exibe a lista “</w:t>
      </w:r>
      <w:r w:rsidR="00144B53">
        <w:rPr>
          <w:i w:val="0"/>
        </w:rPr>
        <w:t>Curso</w:t>
      </w:r>
      <w:r w:rsidRPr="005D1B7E">
        <w:rPr>
          <w:i w:val="0"/>
        </w:rPr>
        <w:t>”.</w:t>
      </w:r>
      <w:bookmarkEnd w:id="11"/>
      <w:r w:rsidRPr="005D1B7E">
        <w:rPr>
          <w:i w:val="0"/>
        </w:rPr>
        <w:t xml:space="preserve"> </w:t>
      </w:r>
    </w:p>
    <w:p w:rsidR="005D1B7E" w:rsidRPr="005D1B7E" w:rsidRDefault="00144B53" w:rsidP="005D1B7E">
      <w:pPr>
        <w:pStyle w:val="Ttulo3"/>
        <w:rPr>
          <w:i w:val="0"/>
          <w:lang w:eastAsia="pt-BR"/>
        </w:rPr>
      </w:pPr>
      <w:bookmarkStart w:id="12" w:name="_Toc499666917"/>
      <w:r w:rsidRPr="005D1B7E">
        <w:rPr>
          <w:i w:val="0"/>
        </w:rPr>
        <w:t>O sistema exibe a lista “Turma”.</w:t>
      </w:r>
      <w:bookmarkEnd w:id="12"/>
    </w:p>
    <w:p w:rsidR="005D1B7E" w:rsidRPr="005D1B7E" w:rsidRDefault="005D1B7E" w:rsidP="005D1B7E">
      <w:pPr>
        <w:pStyle w:val="Ttulo3"/>
        <w:rPr>
          <w:i w:val="0"/>
        </w:rPr>
      </w:pPr>
      <w:bookmarkStart w:id="13" w:name="_Toc499666918"/>
      <w:r w:rsidRPr="005D1B7E">
        <w:rPr>
          <w:i w:val="0"/>
        </w:rPr>
        <w:t>O</w:t>
      </w:r>
      <w:r w:rsidR="00144B53">
        <w:rPr>
          <w:i w:val="0"/>
        </w:rPr>
        <w:t xml:space="preserve"> sistema exibe a lista “Disciplina” o campo disciplina é opcional.</w:t>
      </w:r>
      <w:bookmarkEnd w:id="13"/>
    </w:p>
    <w:p w:rsidR="005D1B7E" w:rsidRPr="005D1B7E" w:rsidRDefault="005D1B7E" w:rsidP="005D1B7E">
      <w:pPr>
        <w:pStyle w:val="Ttulo3"/>
        <w:rPr>
          <w:i w:val="0"/>
        </w:rPr>
      </w:pPr>
      <w:bookmarkStart w:id="14" w:name="_Toc499666919"/>
      <w:r w:rsidRPr="005D1B7E">
        <w:rPr>
          <w:i w:val="0"/>
        </w:rPr>
        <w:t>O usuário</w:t>
      </w:r>
      <w:r w:rsidR="00144B53">
        <w:rPr>
          <w:i w:val="0"/>
        </w:rPr>
        <w:t xml:space="preserve"> seleciona as opções de curso, turma, disciplina</w:t>
      </w:r>
      <w:r w:rsidRPr="005D1B7E">
        <w:rPr>
          <w:i w:val="0"/>
        </w:rPr>
        <w:t>.</w:t>
      </w:r>
      <w:bookmarkEnd w:id="14"/>
    </w:p>
    <w:p w:rsidR="005D1B7E" w:rsidRDefault="005D1B7E" w:rsidP="005D1B7E">
      <w:pPr>
        <w:pStyle w:val="Ttulo3"/>
        <w:rPr>
          <w:i w:val="0"/>
        </w:rPr>
      </w:pPr>
      <w:bookmarkStart w:id="15" w:name="_Toc499666920"/>
      <w:r w:rsidRPr="005D1B7E">
        <w:rPr>
          <w:i w:val="0"/>
        </w:rPr>
        <w:t xml:space="preserve">O </w:t>
      </w:r>
      <w:r w:rsidR="00144B53">
        <w:rPr>
          <w:i w:val="0"/>
        </w:rPr>
        <w:t>sistema exibe relatório.</w:t>
      </w:r>
      <w:bookmarkEnd w:id="15"/>
    </w:p>
    <w:p w:rsidR="005D1B7E" w:rsidRDefault="00144B53" w:rsidP="00144B53">
      <w:pPr>
        <w:pStyle w:val="Ttulo3"/>
        <w:rPr>
          <w:i w:val="0"/>
        </w:rPr>
      </w:pPr>
      <w:bookmarkStart w:id="16" w:name="_Toc499666921"/>
      <w:r w:rsidRPr="00144B53">
        <w:rPr>
          <w:rFonts w:eastAsia="Arial"/>
          <w:i w:val="0"/>
        </w:rPr>
        <w:t>O caso de uso é finalizado.</w:t>
      </w:r>
      <w:bookmarkEnd w:id="16"/>
      <w:r w:rsidRPr="00144B53">
        <w:rPr>
          <w:rFonts w:eastAsia="Arial"/>
          <w:i w:val="0"/>
        </w:rPr>
        <w:t xml:space="preserve">  </w:t>
      </w:r>
    </w:p>
    <w:p w:rsidR="00144B53" w:rsidRPr="00144B53" w:rsidRDefault="00144B53" w:rsidP="00144B53"/>
    <w:p w:rsidR="00AF2059" w:rsidRPr="005F79AB" w:rsidRDefault="0040117B">
      <w:pPr>
        <w:pStyle w:val="Ttulo2"/>
        <w:widowControl/>
      </w:pPr>
      <w:bookmarkStart w:id="17" w:name="_Toc423410241"/>
      <w:bookmarkStart w:id="18" w:name="_Toc425054507"/>
      <w:bookmarkStart w:id="19" w:name="_Toc499666922"/>
      <w:r>
        <w:t>Fluxos Alternativos</w:t>
      </w:r>
      <w:bookmarkEnd w:id="17"/>
      <w:bookmarkEnd w:id="18"/>
      <w:bookmarkEnd w:id="19"/>
    </w:p>
    <w:p w:rsidR="00144B53" w:rsidRDefault="005D1B7E" w:rsidP="00821BB1">
      <w:pPr>
        <w:pStyle w:val="Ttulo3"/>
        <w:widowControl/>
        <w:rPr>
          <w:lang w:eastAsia="pt-BR"/>
        </w:rPr>
      </w:pPr>
      <w:bookmarkStart w:id="20" w:name="_Toc499666923"/>
      <w:r w:rsidRPr="009F6D1D">
        <w:rPr>
          <w:i w:val="0"/>
        </w:rPr>
        <w:t xml:space="preserve">FA1 – </w:t>
      </w:r>
      <w:bookmarkStart w:id="21" w:name="_Toc423410243"/>
      <w:bookmarkStart w:id="22" w:name="_Toc425054509"/>
      <w:r w:rsidR="00144B53">
        <w:t>Fazer Download do Relatório</w:t>
      </w:r>
      <w:bookmarkEnd w:id="20"/>
      <w:r w:rsidR="00144B53">
        <w:t xml:space="preserve"> </w:t>
      </w:r>
    </w:p>
    <w:bookmarkEnd w:id="21"/>
    <w:bookmarkEnd w:id="22"/>
    <w:p w:rsidR="00144B53" w:rsidRDefault="00144B53" w:rsidP="00CA50E4">
      <w:pPr>
        <w:pStyle w:val="Ttulo4"/>
        <w:rPr>
          <w:i/>
        </w:rPr>
      </w:pPr>
      <w:r w:rsidRPr="005D1B7E">
        <w:t>O sistema exibe a lista “</w:t>
      </w:r>
      <w:r>
        <w:rPr>
          <w:i/>
        </w:rPr>
        <w:t>Curso</w:t>
      </w:r>
      <w:r w:rsidRPr="005D1B7E">
        <w:t xml:space="preserve">”. </w:t>
      </w:r>
    </w:p>
    <w:p w:rsidR="00144B53" w:rsidRPr="005D1B7E" w:rsidRDefault="00144B53" w:rsidP="00CA50E4">
      <w:pPr>
        <w:pStyle w:val="Ttulo4"/>
        <w:rPr>
          <w:i/>
          <w:lang w:eastAsia="pt-BR"/>
        </w:rPr>
      </w:pPr>
      <w:r w:rsidRPr="005D1B7E">
        <w:t>O sistema exibe a lista “Turma”.</w:t>
      </w:r>
    </w:p>
    <w:p w:rsidR="00144B53" w:rsidRPr="005D1B7E" w:rsidRDefault="00144B53" w:rsidP="00CA50E4">
      <w:pPr>
        <w:pStyle w:val="Ttulo4"/>
      </w:pPr>
      <w:r w:rsidRPr="005D1B7E">
        <w:t>O</w:t>
      </w:r>
      <w:r>
        <w:t xml:space="preserve"> sistema exibe a lista “Disciplina” o campo disciplina é opcional.</w:t>
      </w:r>
    </w:p>
    <w:p w:rsidR="00144B53" w:rsidRPr="005D1B7E" w:rsidRDefault="00144B53" w:rsidP="00CA50E4">
      <w:pPr>
        <w:pStyle w:val="Ttulo4"/>
      </w:pPr>
      <w:r w:rsidRPr="005D1B7E">
        <w:t>O usuário</w:t>
      </w:r>
      <w:r>
        <w:t xml:space="preserve"> seleciona as opções de curso, turma, disciplina</w:t>
      </w:r>
      <w:r w:rsidRPr="005D1B7E">
        <w:t>.</w:t>
      </w:r>
    </w:p>
    <w:p w:rsidR="00144B53" w:rsidRDefault="00144B53" w:rsidP="00CA50E4">
      <w:pPr>
        <w:pStyle w:val="Ttulo4"/>
      </w:pPr>
      <w:r w:rsidRPr="005D1B7E">
        <w:t xml:space="preserve">O </w:t>
      </w:r>
      <w:r>
        <w:t>sistema exibe relatório.</w:t>
      </w:r>
    </w:p>
    <w:p w:rsidR="00144B53" w:rsidRDefault="00144B53" w:rsidP="00CA50E4">
      <w:pPr>
        <w:pStyle w:val="Ttulo4"/>
      </w:pPr>
      <w:r w:rsidRPr="00144B53">
        <w:rPr>
          <w:rFonts w:eastAsia="Arial"/>
        </w:rPr>
        <w:t xml:space="preserve">O caso de uso é finalizado.  </w:t>
      </w:r>
    </w:p>
    <w:p w:rsidR="00CA50E4" w:rsidRDefault="00CA50E4" w:rsidP="00CA50E4">
      <w:pPr>
        <w:pStyle w:val="Ttulo4"/>
        <w:rPr>
          <w:rFonts w:eastAsia="Arial"/>
        </w:rPr>
      </w:pPr>
      <w:r>
        <w:rPr>
          <w:rFonts w:eastAsia="Arial"/>
        </w:rPr>
        <w:t>O usuário pressiona o botão imprimir relatório.</w:t>
      </w:r>
    </w:p>
    <w:p w:rsidR="00CA50E4" w:rsidRDefault="00CA50E4" w:rsidP="00CA50E4">
      <w:pPr>
        <w:pStyle w:val="Ttulo4"/>
        <w:rPr>
          <w:rFonts w:eastAsia="Arial"/>
        </w:rPr>
      </w:pPr>
      <w:r>
        <w:rPr>
          <w:rFonts w:eastAsia="Arial"/>
        </w:rPr>
        <w:t>O sistema faz download do relatório.</w:t>
      </w:r>
    </w:p>
    <w:p w:rsidR="009F6D1D" w:rsidRDefault="00CA50E4" w:rsidP="00CA50E4">
      <w:pPr>
        <w:pStyle w:val="Ttulo4"/>
        <w:rPr>
          <w:rFonts w:eastAsia="Arial"/>
        </w:rPr>
      </w:pPr>
      <w:r>
        <w:rPr>
          <w:rFonts w:eastAsia="Arial"/>
        </w:rPr>
        <w:t>O caso de uso se encerra.</w:t>
      </w:r>
    </w:p>
    <w:p w:rsidR="00CA50E4" w:rsidRPr="00CA50E4" w:rsidRDefault="00CA50E4" w:rsidP="00CA50E4"/>
    <w:p w:rsidR="009F6D1D" w:rsidRDefault="009F6D1D" w:rsidP="009F6D1D">
      <w:pPr>
        <w:pStyle w:val="Ttulo2"/>
      </w:pPr>
      <w:bookmarkStart w:id="23" w:name="_Toc499666924"/>
      <w:r>
        <w:t>Fluxo de Exceção</w:t>
      </w:r>
      <w:bookmarkEnd w:id="23"/>
    </w:p>
    <w:p w:rsidR="009F6D1D" w:rsidRPr="009F6D1D" w:rsidRDefault="009F6D1D" w:rsidP="009F6D1D">
      <w:pPr>
        <w:pStyle w:val="Ttulo3"/>
        <w:rPr>
          <w:i w:val="0"/>
          <w:lang w:eastAsia="pt-BR"/>
        </w:rPr>
      </w:pPr>
      <w:bookmarkStart w:id="24" w:name="_Toc499666925"/>
      <w:r w:rsidRPr="009F6D1D">
        <w:rPr>
          <w:i w:val="0"/>
        </w:rPr>
        <w:t>FE1</w:t>
      </w:r>
      <w:bookmarkEnd w:id="24"/>
    </w:p>
    <w:p w:rsidR="009F6D1D" w:rsidRPr="009F6D1D" w:rsidRDefault="009F6D1D" w:rsidP="009F6D1D">
      <w:pPr>
        <w:pStyle w:val="NormalWeb"/>
        <w:spacing w:before="0" w:beforeAutospacing="0" w:after="0" w:afterAutospacing="0"/>
        <w:ind w:left="720"/>
      </w:pPr>
      <w:r w:rsidRPr="009F6D1D">
        <w:rPr>
          <w:rFonts w:ascii="Arial" w:hAnsi="Arial" w:cs="Arial"/>
          <w:iCs/>
          <w:color w:val="000000"/>
          <w:sz w:val="20"/>
          <w:szCs w:val="20"/>
        </w:rPr>
        <w:t xml:space="preserve">Este fluxo de exceção ocorre quando existe um campo obrigatório não preenchido. </w:t>
      </w:r>
    </w:p>
    <w:p w:rsidR="009F6D1D" w:rsidRPr="009F6D1D" w:rsidRDefault="009F6D1D" w:rsidP="009F6D1D"/>
    <w:p w:rsidR="009F6D1D" w:rsidRPr="009F6D1D" w:rsidRDefault="009F6D1D" w:rsidP="001A485C">
      <w:pPr>
        <w:pStyle w:val="Ttulo4"/>
      </w:pPr>
      <w:r w:rsidRPr="009F6D1D">
        <w:lastRenderedPageBreak/>
        <w:t>O sistema exibe uma mensagem</w:t>
      </w:r>
      <w:r w:rsidR="001A485C">
        <w:t xml:space="preserve"> [</w:t>
      </w:r>
      <w:r w:rsidR="001A485C" w:rsidRPr="001A485C">
        <w:t>MSG002</w:t>
      </w:r>
      <w:r w:rsidR="001A485C">
        <w:t>]</w:t>
      </w:r>
      <w:r w:rsidRPr="009F6D1D">
        <w:t>.  </w:t>
      </w:r>
    </w:p>
    <w:p w:rsidR="009F6D1D" w:rsidRPr="009F6D1D" w:rsidRDefault="009F6D1D" w:rsidP="009F6D1D">
      <w:pPr>
        <w:pStyle w:val="Ttulo4"/>
      </w:pPr>
      <w:r w:rsidRPr="009F6D1D">
        <w:t xml:space="preserve">O fluxo retorna ao passo </w:t>
      </w:r>
      <w:r w:rsidR="00CA50E4">
        <w:t>4</w:t>
      </w:r>
      <w:r w:rsidRPr="009F6D1D">
        <w:t xml:space="preserve"> do fluxo básico. </w:t>
      </w:r>
    </w:p>
    <w:p w:rsidR="00AF2059" w:rsidRPr="005F79AB" w:rsidRDefault="00AF2059" w:rsidP="00CA50E4">
      <w:pPr>
        <w:pStyle w:val="InfoBlue"/>
        <w:ind w:left="0"/>
      </w:pPr>
    </w:p>
    <w:p w:rsidR="00AF2059" w:rsidRPr="005F79AB" w:rsidRDefault="00645DA5">
      <w:pPr>
        <w:pStyle w:val="Ttulo1"/>
      </w:pPr>
      <w:bookmarkStart w:id="25" w:name="_Toc423410251"/>
      <w:bookmarkStart w:id="26" w:name="_Toc425054510"/>
      <w:bookmarkStart w:id="27" w:name="_Toc499666926"/>
      <w:r>
        <w:t>Requisitos Especiais</w:t>
      </w:r>
      <w:bookmarkEnd w:id="25"/>
      <w:bookmarkEnd w:id="26"/>
      <w:bookmarkEnd w:id="27"/>
    </w:p>
    <w:p w:rsidR="00AF2059" w:rsidRPr="005F79AB" w:rsidRDefault="00FD65DE" w:rsidP="009F6D1D">
      <w:pPr>
        <w:pStyle w:val="InfoBlue"/>
      </w:pPr>
      <w:r w:rsidRPr="00FD65DE">
        <w:t>Não se aplica</w:t>
      </w:r>
    </w:p>
    <w:p w:rsidR="00AF2059" w:rsidRPr="005F79AB" w:rsidRDefault="00F34BCB">
      <w:pPr>
        <w:pStyle w:val="Ttulo1"/>
        <w:widowControl/>
      </w:pPr>
      <w:bookmarkStart w:id="28" w:name="_Toc423410253"/>
      <w:bookmarkStart w:id="29" w:name="_Toc425054512"/>
      <w:bookmarkStart w:id="30" w:name="_Toc499666927"/>
      <w:r>
        <w:t>Pré-condições</w:t>
      </w:r>
      <w:bookmarkEnd w:id="28"/>
      <w:bookmarkEnd w:id="29"/>
      <w:bookmarkEnd w:id="30"/>
    </w:p>
    <w:p w:rsidR="009F6D1D" w:rsidRDefault="009F6D1D" w:rsidP="009F6D1D">
      <w:pPr>
        <w:pStyle w:val="Ttulo2"/>
        <w:rPr>
          <w:lang w:eastAsia="pt-BR"/>
        </w:rPr>
      </w:pPr>
      <w:bookmarkStart w:id="31" w:name="_Toc499666928"/>
      <w:r>
        <w:t>Cadastro dos usuários no banco de dados</w:t>
      </w:r>
      <w:bookmarkEnd w:id="31"/>
      <w:r>
        <w:t xml:space="preserve"> </w:t>
      </w:r>
    </w:p>
    <w:p w:rsidR="00AF2059" w:rsidRDefault="009F6D1D" w:rsidP="00CA50E4">
      <w:pPr>
        <w:pStyle w:val="Ttulo3"/>
      </w:pPr>
      <w:bookmarkStart w:id="32" w:name="_Toc499666929"/>
      <w:r>
        <w:t xml:space="preserve">O usuário precisa estar </w:t>
      </w:r>
      <w:proofErr w:type="spellStart"/>
      <w:r>
        <w:t>logado</w:t>
      </w:r>
      <w:proofErr w:type="spellEnd"/>
      <w:r>
        <w:t xml:space="preserve"> no sistema.</w:t>
      </w:r>
      <w:bookmarkEnd w:id="32"/>
      <w:r>
        <w:t xml:space="preserve">  </w:t>
      </w:r>
    </w:p>
    <w:p w:rsidR="00CA50E4" w:rsidRDefault="00CA50E4" w:rsidP="00CA50E4">
      <w:pPr>
        <w:pStyle w:val="Ttulo2"/>
        <w:rPr>
          <w:rFonts w:eastAsia="Calibri"/>
        </w:rPr>
      </w:pPr>
      <w:bookmarkStart w:id="33" w:name="_Toc499666930"/>
      <w:r>
        <w:rPr>
          <w:rFonts w:eastAsia="Calibri"/>
        </w:rPr>
        <w:t>Cadastro de turmas no banco de dados.</w:t>
      </w:r>
      <w:bookmarkEnd w:id="33"/>
    </w:p>
    <w:p w:rsidR="00CA50E4" w:rsidRDefault="00CA50E4" w:rsidP="00CA50E4">
      <w:pPr>
        <w:pStyle w:val="Ttulo2"/>
        <w:rPr>
          <w:rFonts w:eastAsia="Calibri"/>
        </w:rPr>
      </w:pPr>
      <w:bookmarkStart w:id="34" w:name="_Toc499666931"/>
      <w:r>
        <w:rPr>
          <w:rFonts w:eastAsia="Calibri"/>
        </w:rPr>
        <w:t>Cadastro de disciplinas.</w:t>
      </w:r>
      <w:bookmarkEnd w:id="34"/>
    </w:p>
    <w:p w:rsidR="00CA50E4" w:rsidRDefault="00CA50E4" w:rsidP="00CA50E4">
      <w:pPr>
        <w:pStyle w:val="Ttulo2"/>
        <w:rPr>
          <w:rFonts w:eastAsia="Calibri"/>
        </w:rPr>
      </w:pPr>
      <w:bookmarkStart w:id="35" w:name="_Toc499666932"/>
      <w:r>
        <w:rPr>
          <w:rFonts w:eastAsia="Calibri"/>
        </w:rPr>
        <w:t>Cadastro de alunos no banco de dados.</w:t>
      </w:r>
      <w:bookmarkEnd w:id="35"/>
    </w:p>
    <w:p w:rsidR="00CA50E4" w:rsidRDefault="00CA50E4" w:rsidP="00CA50E4">
      <w:pPr>
        <w:pStyle w:val="Ttulo2"/>
        <w:rPr>
          <w:i/>
          <w:color w:val="0000FF"/>
        </w:rPr>
      </w:pPr>
      <w:bookmarkStart w:id="36" w:name="_Toc499666933"/>
      <w:r>
        <w:rPr>
          <w:rFonts w:eastAsia="Calibri"/>
        </w:rPr>
        <w:t>Cadastro de movimento acadêmico dos alunos nas disciplinas acadêmico.</w:t>
      </w:r>
      <w:bookmarkEnd w:id="36"/>
    </w:p>
    <w:p w:rsidR="00CA50E4" w:rsidRPr="005F79AB" w:rsidRDefault="00CA50E4" w:rsidP="009F6D1D">
      <w:pPr>
        <w:pStyle w:val="NormalWeb"/>
        <w:spacing w:before="0" w:beforeAutospacing="0" w:after="0" w:afterAutospacing="0"/>
        <w:ind w:left="720"/>
      </w:pPr>
    </w:p>
    <w:p w:rsidR="000856FE" w:rsidRDefault="00F34BCB" w:rsidP="000856FE">
      <w:pPr>
        <w:pStyle w:val="Ttulo1"/>
        <w:widowControl/>
      </w:pPr>
      <w:bookmarkStart w:id="37" w:name="_Toc423410255"/>
      <w:bookmarkStart w:id="38" w:name="_Toc425054514"/>
      <w:bookmarkStart w:id="39" w:name="_Toc499666934"/>
      <w:r>
        <w:t>Pós-Condição</w:t>
      </w:r>
      <w:bookmarkEnd w:id="37"/>
      <w:bookmarkEnd w:id="38"/>
      <w:bookmarkEnd w:id="39"/>
    </w:p>
    <w:p w:rsidR="00AF2059" w:rsidRPr="000856FE" w:rsidRDefault="00FD65DE" w:rsidP="000856FE">
      <w:pPr>
        <w:ind w:firstLine="720"/>
        <w:rPr>
          <w:rFonts w:ascii="Arial" w:hAnsi="Arial" w:cs="Arial"/>
          <w:b/>
        </w:rPr>
      </w:pPr>
      <w:r w:rsidRPr="000856FE">
        <w:rPr>
          <w:rFonts w:ascii="Arial" w:hAnsi="Arial" w:cs="Arial"/>
        </w:rPr>
        <w:t>Não se aplica.</w:t>
      </w:r>
    </w:p>
    <w:p w:rsidR="00AF2059" w:rsidRPr="005F79AB" w:rsidRDefault="00F34BCB">
      <w:pPr>
        <w:pStyle w:val="Ttulo1"/>
      </w:pPr>
      <w:bookmarkStart w:id="40" w:name="_Toc499666935"/>
      <w:r>
        <w:t>Pontos de Extensão</w:t>
      </w:r>
      <w:bookmarkEnd w:id="40"/>
    </w:p>
    <w:p w:rsidR="00AF2059" w:rsidRPr="005F79AB" w:rsidRDefault="00FD65DE" w:rsidP="00FD65DE">
      <w:pPr>
        <w:pStyle w:val="InfoBlue"/>
      </w:pPr>
      <w:r>
        <w:t>Não se aplica.</w:t>
      </w:r>
    </w:p>
    <w:sectPr w:rsidR="00AF2059" w:rsidRPr="005F79A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65" w:rsidRDefault="006A6965">
      <w:pPr>
        <w:spacing w:line="240" w:lineRule="auto"/>
      </w:pPr>
      <w:r>
        <w:separator/>
      </w:r>
    </w:p>
  </w:endnote>
  <w:endnote w:type="continuationSeparator" w:id="0">
    <w:p w:rsidR="006A6965" w:rsidRDefault="006A6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CA50E4">
          <w:pPr>
            <w:jc w:val="center"/>
          </w:pPr>
          <w:proofErr w:type="spellStart"/>
          <w:r>
            <w:t>SysTEC</w:t>
          </w:r>
          <w:proofErr w:type="spellEnd"/>
          <w:r w:rsidR="00AF2059">
            <w:t xml:space="preserve">, </w:t>
          </w:r>
          <w:r w:rsidR="00AF2059">
            <w:fldChar w:fldCharType="begin"/>
          </w:r>
          <w:r w:rsidR="00AF2059">
            <w:instrText xml:space="preserve"> DATE \@ "yyyy" </w:instrText>
          </w:r>
          <w:r w:rsidR="00AF2059">
            <w:fldChar w:fldCharType="separate"/>
          </w:r>
          <w:r w:rsidR="00A17419">
            <w:rPr>
              <w:noProof/>
            </w:rPr>
            <w:t>2017</w:t>
          </w:r>
          <w:r w:rsidR="00AF205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F57F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65" w:rsidRDefault="006A6965">
      <w:pPr>
        <w:spacing w:line="240" w:lineRule="auto"/>
      </w:pPr>
      <w:r>
        <w:separator/>
      </w:r>
    </w:p>
  </w:footnote>
  <w:footnote w:type="continuationSeparator" w:id="0">
    <w:p w:rsidR="006A6965" w:rsidRDefault="006A6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5D1B7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  <w:r w:rsidR="00AF2059">
      <w:rPr>
        <w:rFonts w:ascii="Arial" w:hAnsi="Arial"/>
        <w:b/>
        <w:sz w:val="36"/>
      </w:rPr>
      <w:fldChar w:fldCharType="begin"/>
    </w:r>
    <w:r w:rsidR="00AF2059">
      <w:rPr>
        <w:rFonts w:ascii="Arial" w:hAnsi="Arial"/>
        <w:b/>
        <w:sz w:val="36"/>
      </w:rPr>
      <w:instrText xml:space="preserve"> DOCPROPERTY "Company"  \* MERGEFORMAT </w:instrText>
    </w:r>
    <w:r w:rsidR="00AF2059">
      <w:rPr>
        <w:rFonts w:ascii="Arial" w:hAnsi="Arial"/>
        <w:b/>
        <w:sz w:val="36"/>
      </w:rPr>
      <w:fldChar w:fldCharType="end"/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Default="005D1B7E">
          <w:proofErr w:type="spellStart"/>
          <w:r>
            <w:t>SysTEC</w:t>
          </w:r>
          <w:proofErr w:type="spellEnd"/>
        </w:p>
      </w:tc>
      <w:tc>
        <w:tcPr>
          <w:tcW w:w="3179" w:type="dxa"/>
        </w:tcPr>
        <w:p w:rsidR="00AF2059" w:rsidRDefault="00AF2059" w:rsidP="005F79AB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5F79AB">
            <w:t>ão</w:t>
          </w:r>
          <w:r w:rsidR="005D1B7E">
            <w:t>:           1.0</w:t>
          </w:r>
        </w:p>
      </w:tc>
    </w:tr>
    <w:tr w:rsidR="00AF2059">
      <w:tc>
        <w:tcPr>
          <w:tcW w:w="6379" w:type="dxa"/>
        </w:tcPr>
        <w:p w:rsidR="00AF2059" w:rsidRDefault="00D038E9">
          <w:fldSimple w:instr="title  \* Mergeformat ">
            <w:r w:rsidR="00FD65DE">
              <w:t>Especificação de C</w:t>
            </w:r>
            <w:r w:rsidR="005D1B7E">
              <w:t xml:space="preserve">aso de Uso: </w:t>
            </w:r>
          </w:fldSimple>
          <w:r w:rsidR="00144B53">
            <w:t>Gerar Relatório</w:t>
          </w:r>
        </w:p>
      </w:tc>
      <w:tc>
        <w:tcPr>
          <w:tcW w:w="3179" w:type="dxa"/>
        </w:tcPr>
        <w:p w:rsidR="00AF2059" w:rsidRDefault="00AF2059" w:rsidP="005F79AB">
          <w:r>
            <w:t xml:space="preserve">  Dat</w:t>
          </w:r>
          <w:r w:rsidR="005F79AB">
            <w:t>a</w:t>
          </w:r>
          <w:r w:rsidR="005D1B7E">
            <w:t>: 21/11/2017</w:t>
          </w:r>
        </w:p>
      </w:tc>
    </w:tr>
  </w:tbl>
  <w:p w:rsidR="00AF2059" w:rsidRDefault="00AF20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28081A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776A9C"/>
    <w:multiLevelType w:val="multilevel"/>
    <w:tmpl w:val="7CB6E4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6C707A3"/>
    <w:multiLevelType w:val="multilevel"/>
    <w:tmpl w:val="387A0C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BB0EA1"/>
    <w:multiLevelType w:val="multilevel"/>
    <w:tmpl w:val="DDEC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6A72D9"/>
    <w:multiLevelType w:val="multilevel"/>
    <w:tmpl w:val="8D1A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62396A"/>
    <w:multiLevelType w:val="multilevel"/>
    <w:tmpl w:val="9FE23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06163"/>
    <w:multiLevelType w:val="multilevel"/>
    <w:tmpl w:val="CDEC4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8"/>
  </w:num>
  <w:num w:numId="19">
    <w:abstractNumId w:val="14"/>
  </w:num>
  <w:num w:numId="20">
    <w:abstractNumId w:val="9"/>
  </w:num>
  <w:num w:numId="21">
    <w:abstractNumId w:val="21"/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5"/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DE"/>
    <w:rsid w:val="000856FE"/>
    <w:rsid w:val="00144B53"/>
    <w:rsid w:val="00146A33"/>
    <w:rsid w:val="001A485C"/>
    <w:rsid w:val="0040117B"/>
    <w:rsid w:val="005D1B7E"/>
    <w:rsid w:val="005F79AB"/>
    <w:rsid w:val="0062249E"/>
    <w:rsid w:val="00645DA5"/>
    <w:rsid w:val="006A6965"/>
    <w:rsid w:val="006F57F7"/>
    <w:rsid w:val="009F6D1D"/>
    <w:rsid w:val="00A17419"/>
    <w:rsid w:val="00AF2059"/>
    <w:rsid w:val="00CA50E4"/>
    <w:rsid w:val="00D038E9"/>
    <w:rsid w:val="00F34BCB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DC5FEF"/>
  <w15:chartTrackingRefBased/>
  <w15:docId w15:val="{2D689BB7-C7C5-4337-86DD-FB4BDDD0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D65DE"/>
    <w:pPr>
      <w:spacing w:after="120"/>
      <w:ind w:left="720"/>
    </w:pPr>
    <w:rPr>
      <w:rFonts w:ascii="Arial" w:hAnsi="Arial" w:cs="Arial"/>
      <w:color w:val="000000" w:themeColor="text1"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Downloads\rup_espec_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395B-FFD0-4D16-8786-2D8BCBF7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52</TotalTime>
  <Pages>5</Pages>
  <Words>580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Use-Case Specification: &lt;Use-Case Name&gt;</vt:lpstr>
    </vt:vector>
  </TitlesOfParts>
  <Company>&lt;Nome da Empresa&gt;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Kamila</dc:creator>
  <cp:keywords/>
  <dc:description/>
  <cp:lastModifiedBy>Kamila</cp:lastModifiedBy>
  <cp:revision>4</cp:revision>
  <cp:lastPrinted>1900-01-01T02:00:00Z</cp:lastPrinted>
  <dcterms:created xsi:type="dcterms:W3CDTF">2017-11-21T21:29:00Z</dcterms:created>
  <dcterms:modified xsi:type="dcterms:W3CDTF">2017-11-28T23:16:00Z</dcterms:modified>
</cp:coreProperties>
</file>