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059" w:rsidRPr="005F79AB" w:rsidRDefault="005D1B7E">
      <w:pPr>
        <w:pStyle w:val="Ttulo"/>
        <w:jc w:val="right"/>
      </w:pPr>
      <w:proofErr w:type="spellStart"/>
      <w:r>
        <w:t>SysTEC</w:t>
      </w:r>
      <w:proofErr w:type="spellEnd"/>
    </w:p>
    <w:p w:rsidR="005D1B7E" w:rsidRPr="005D1B7E" w:rsidRDefault="005D1B7E" w:rsidP="005D1B7E">
      <w:pPr>
        <w:widowControl/>
        <w:spacing w:line="240" w:lineRule="auto"/>
        <w:jc w:val="right"/>
        <w:rPr>
          <w:sz w:val="24"/>
          <w:szCs w:val="24"/>
          <w:lang w:eastAsia="pt-BR"/>
        </w:rPr>
      </w:pPr>
      <w:r w:rsidRPr="005D1B7E">
        <w:rPr>
          <w:rFonts w:ascii="Arial" w:hAnsi="Arial" w:cs="Arial"/>
          <w:b/>
          <w:bCs/>
          <w:color w:val="000000"/>
          <w:sz w:val="36"/>
          <w:szCs w:val="36"/>
          <w:lang w:eastAsia="pt-BR"/>
        </w:rPr>
        <w:t>Especificação de Caso de Uso: Manter Turmas</w:t>
      </w:r>
    </w:p>
    <w:p w:rsidR="005D1B7E" w:rsidRPr="005D1B7E" w:rsidRDefault="005D1B7E" w:rsidP="005D1B7E">
      <w:pPr>
        <w:widowControl/>
        <w:spacing w:line="240" w:lineRule="auto"/>
        <w:rPr>
          <w:sz w:val="24"/>
          <w:szCs w:val="24"/>
          <w:lang w:eastAsia="pt-BR"/>
        </w:rPr>
      </w:pPr>
    </w:p>
    <w:p w:rsidR="005D1B7E" w:rsidRPr="005D1B7E" w:rsidRDefault="005D1B7E" w:rsidP="005D1B7E">
      <w:pPr>
        <w:widowControl/>
        <w:spacing w:after="120" w:line="240" w:lineRule="auto"/>
        <w:ind w:left="1440"/>
        <w:jc w:val="right"/>
        <w:rPr>
          <w:sz w:val="24"/>
          <w:szCs w:val="24"/>
          <w:lang w:eastAsia="pt-BR"/>
        </w:rPr>
      </w:pPr>
      <w:r w:rsidRPr="005D1B7E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Autores:</w:t>
      </w:r>
    </w:p>
    <w:p w:rsidR="005D1B7E" w:rsidRPr="005D1B7E" w:rsidRDefault="005D1B7E" w:rsidP="005D1B7E">
      <w:pPr>
        <w:widowControl/>
        <w:spacing w:after="120" w:line="240" w:lineRule="auto"/>
        <w:ind w:left="1440"/>
        <w:jc w:val="right"/>
        <w:rPr>
          <w:sz w:val="24"/>
          <w:szCs w:val="24"/>
          <w:lang w:eastAsia="pt-BR"/>
        </w:rPr>
      </w:pPr>
      <w:proofErr w:type="spellStart"/>
      <w:r w:rsidRPr="005D1B7E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Alecsander</w:t>
      </w:r>
      <w:proofErr w:type="spellEnd"/>
      <w:r w:rsidRPr="005D1B7E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 xml:space="preserve"> Vieira Marques,</w:t>
      </w:r>
    </w:p>
    <w:p w:rsidR="005D1B7E" w:rsidRPr="005D1B7E" w:rsidRDefault="005D1B7E" w:rsidP="005D1B7E">
      <w:pPr>
        <w:widowControl/>
        <w:spacing w:after="120" w:line="240" w:lineRule="auto"/>
        <w:ind w:left="1440"/>
        <w:jc w:val="right"/>
        <w:rPr>
          <w:sz w:val="24"/>
          <w:szCs w:val="24"/>
          <w:lang w:eastAsia="pt-BR"/>
        </w:rPr>
      </w:pPr>
      <w:r w:rsidRPr="005D1B7E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Felipe Moura Rosa,</w:t>
      </w:r>
    </w:p>
    <w:p w:rsidR="005D1B7E" w:rsidRPr="005D1B7E" w:rsidRDefault="005D1B7E" w:rsidP="005D1B7E">
      <w:pPr>
        <w:widowControl/>
        <w:spacing w:after="120" w:line="240" w:lineRule="auto"/>
        <w:ind w:left="1440"/>
        <w:jc w:val="right"/>
        <w:rPr>
          <w:sz w:val="24"/>
          <w:szCs w:val="24"/>
          <w:lang w:eastAsia="pt-BR"/>
        </w:rPr>
      </w:pPr>
      <w:r w:rsidRPr="005D1B7E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Kamila Pereira Rodrigues,</w:t>
      </w:r>
    </w:p>
    <w:p w:rsidR="005D1B7E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  <w:proofErr w:type="spellStart"/>
      <w:r w:rsidRPr="005D1B7E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Krystian</w:t>
      </w:r>
      <w:proofErr w:type="spellEnd"/>
      <w:r w:rsidRPr="005D1B7E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  <w:proofErr w:type="spellStart"/>
      <w:r w:rsidRPr="005D1B7E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Graupner</w:t>
      </w:r>
      <w:proofErr w:type="spellEnd"/>
      <w:r w:rsidRPr="005D1B7E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.</w:t>
      </w:r>
    </w:p>
    <w:p w:rsidR="005D1B7E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5D1B7E" w:rsidRPr="005D1B7E" w:rsidRDefault="005D1B7E" w:rsidP="005D1B7E">
      <w:pPr>
        <w:widowControl/>
        <w:spacing w:after="120" w:line="240" w:lineRule="auto"/>
        <w:ind w:left="1440"/>
        <w:jc w:val="right"/>
        <w:rPr>
          <w:sz w:val="24"/>
          <w:szCs w:val="24"/>
          <w:lang w:eastAsia="pt-BR"/>
        </w:rPr>
      </w:pPr>
    </w:p>
    <w:p w:rsidR="005D1B7E" w:rsidRPr="005D1B7E" w:rsidRDefault="005D1B7E" w:rsidP="005D1B7E">
      <w:pPr>
        <w:widowControl/>
        <w:spacing w:line="240" w:lineRule="auto"/>
        <w:rPr>
          <w:sz w:val="24"/>
          <w:szCs w:val="24"/>
          <w:lang w:eastAsia="pt-BR"/>
        </w:rPr>
      </w:pPr>
    </w:p>
    <w:p w:rsidR="005D1B7E" w:rsidRPr="005D1B7E" w:rsidRDefault="005D1B7E" w:rsidP="005D1B7E">
      <w:pPr>
        <w:widowControl/>
        <w:spacing w:line="240" w:lineRule="auto"/>
        <w:jc w:val="right"/>
        <w:rPr>
          <w:sz w:val="24"/>
          <w:szCs w:val="24"/>
          <w:lang w:eastAsia="pt-BR"/>
        </w:rPr>
      </w:pPr>
      <w:r w:rsidRPr="005D1B7E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Versão 1.0</w:t>
      </w:r>
    </w:p>
    <w:p w:rsidR="00AF2059" w:rsidRPr="005F79AB" w:rsidRDefault="00AF2059">
      <w:pPr>
        <w:pStyle w:val="Ttulo"/>
        <w:jc w:val="right"/>
      </w:pPr>
    </w:p>
    <w:p w:rsidR="00AF2059" w:rsidRPr="005F79AB" w:rsidRDefault="00AF2059"/>
    <w:p w:rsidR="00AF2059" w:rsidRPr="005F79AB" w:rsidRDefault="00AF2059">
      <w:pPr>
        <w:pStyle w:val="Corpodetexto"/>
      </w:pPr>
    </w:p>
    <w:p w:rsidR="00AF2059" w:rsidRPr="005F79AB" w:rsidRDefault="00AF2059">
      <w:pPr>
        <w:pStyle w:val="Corpodetexto"/>
      </w:pPr>
    </w:p>
    <w:p w:rsidR="00AF2059" w:rsidRPr="005F79AB" w:rsidRDefault="00AF2059">
      <w:pPr>
        <w:sectPr w:rsidR="00AF2059" w:rsidRPr="005F79AB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F2059" w:rsidRPr="005F79AB" w:rsidRDefault="005F79AB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2059" w:rsidRPr="005F79A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F2059" w:rsidRPr="005F79AB" w:rsidRDefault="00AF2059" w:rsidP="005F79AB">
            <w:pPr>
              <w:pStyle w:val="Tabletext"/>
              <w:jc w:val="center"/>
              <w:rPr>
                <w:b/>
              </w:rPr>
            </w:pPr>
            <w:r w:rsidRPr="005F79AB">
              <w:rPr>
                <w:b/>
              </w:rPr>
              <w:t>Dat</w:t>
            </w:r>
            <w:r w:rsidR="005F79AB">
              <w:rPr>
                <w:b/>
              </w:rPr>
              <w:t>a</w:t>
            </w:r>
          </w:p>
        </w:tc>
        <w:tc>
          <w:tcPr>
            <w:tcW w:w="1152" w:type="dxa"/>
          </w:tcPr>
          <w:p w:rsidR="00AF2059" w:rsidRPr="005F79AB" w:rsidRDefault="00AF2059" w:rsidP="005F79AB">
            <w:pPr>
              <w:pStyle w:val="Tabletext"/>
              <w:jc w:val="center"/>
              <w:rPr>
                <w:b/>
              </w:rPr>
            </w:pPr>
            <w:r w:rsidRPr="005F79AB">
              <w:rPr>
                <w:b/>
              </w:rPr>
              <w:t>Vers</w:t>
            </w:r>
            <w:r w:rsidR="005F79AB">
              <w:rPr>
                <w:b/>
              </w:rPr>
              <w:t>ão</w:t>
            </w:r>
          </w:p>
        </w:tc>
        <w:tc>
          <w:tcPr>
            <w:tcW w:w="3744" w:type="dxa"/>
          </w:tcPr>
          <w:p w:rsidR="00AF2059" w:rsidRPr="005F79AB" w:rsidRDefault="00AF2059" w:rsidP="005F79AB">
            <w:pPr>
              <w:pStyle w:val="Tabletext"/>
              <w:jc w:val="center"/>
              <w:rPr>
                <w:b/>
              </w:rPr>
            </w:pPr>
            <w:r w:rsidRPr="005F79AB">
              <w:rPr>
                <w:b/>
              </w:rPr>
              <w:t>Descri</w:t>
            </w:r>
            <w:r w:rsidR="005F79AB">
              <w:rPr>
                <w:b/>
              </w:rPr>
              <w:t>ção</w:t>
            </w:r>
          </w:p>
        </w:tc>
        <w:tc>
          <w:tcPr>
            <w:tcW w:w="2304" w:type="dxa"/>
          </w:tcPr>
          <w:p w:rsidR="00AF2059" w:rsidRPr="005F79AB" w:rsidRDefault="00AF2059" w:rsidP="005F79AB">
            <w:pPr>
              <w:pStyle w:val="Tabletext"/>
              <w:jc w:val="center"/>
              <w:rPr>
                <w:b/>
              </w:rPr>
            </w:pPr>
            <w:r w:rsidRPr="005F79AB">
              <w:rPr>
                <w:b/>
              </w:rPr>
              <w:t>Autor</w:t>
            </w:r>
          </w:p>
        </w:tc>
      </w:tr>
      <w:tr w:rsidR="00AF2059" w:rsidRPr="009F6D1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F2059" w:rsidRPr="009F6D1D" w:rsidRDefault="005D1B7E" w:rsidP="005F79AB">
            <w:pPr>
              <w:pStyle w:val="Tabletext"/>
              <w:rPr>
                <w:rFonts w:ascii="Arial" w:hAnsi="Arial" w:cs="Arial"/>
              </w:rPr>
            </w:pPr>
            <w:r w:rsidRPr="009F6D1D">
              <w:rPr>
                <w:rFonts w:ascii="Arial" w:hAnsi="Arial" w:cs="Arial"/>
              </w:rPr>
              <w:t>21/11/2017</w:t>
            </w:r>
          </w:p>
        </w:tc>
        <w:tc>
          <w:tcPr>
            <w:tcW w:w="1152" w:type="dxa"/>
          </w:tcPr>
          <w:p w:rsidR="00AF2059" w:rsidRPr="009F6D1D" w:rsidRDefault="005D1B7E">
            <w:pPr>
              <w:pStyle w:val="Tabletext"/>
              <w:rPr>
                <w:rFonts w:ascii="Arial" w:hAnsi="Arial" w:cs="Arial"/>
              </w:rPr>
            </w:pPr>
            <w:r w:rsidRPr="009F6D1D">
              <w:rPr>
                <w:rFonts w:ascii="Arial" w:hAnsi="Arial" w:cs="Arial"/>
              </w:rPr>
              <w:t>0.1</w:t>
            </w:r>
          </w:p>
        </w:tc>
        <w:tc>
          <w:tcPr>
            <w:tcW w:w="3744" w:type="dxa"/>
          </w:tcPr>
          <w:p w:rsidR="00AF2059" w:rsidRPr="009F6D1D" w:rsidRDefault="005D1B7E" w:rsidP="005F79AB">
            <w:pPr>
              <w:pStyle w:val="Tabletext"/>
              <w:rPr>
                <w:rFonts w:ascii="Arial" w:hAnsi="Arial" w:cs="Arial"/>
              </w:rPr>
            </w:pPr>
            <w:r w:rsidRPr="009F6D1D">
              <w:rPr>
                <w:rFonts w:ascii="Arial" w:hAnsi="Arial" w:cs="Arial"/>
                <w:color w:val="000000"/>
              </w:rPr>
              <w:t>Iniciando Desenvolvimento da Documentação</w:t>
            </w:r>
            <w:r w:rsidRPr="009F6D1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304" w:type="dxa"/>
          </w:tcPr>
          <w:p w:rsidR="00AF2059" w:rsidRPr="009F6D1D" w:rsidRDefault="005D1B7E" w:rsidP="005F79AB">
            <w:pPr>
              <w:pStyle w:val="Tabletext"/>
              <w:rPr>
                <w:rFonts w:ascii="Arial" w:hAnsi="Arial" w:cs="Arial"/>
              </w:rPr>
            </w:pPr>
            <w:r w:rsidRPr="009F6D1D">
              <w:rPr>
                <w:rFonts w:ascii="Arial" w:hAnsi="Arial" w:cs="Arial"/>
              </w:rPr>
              <w:t xml:space="preserve">Kamila </w:t>
            </w:r>
          </w:p>
        </w:tc>
      </w:tr>
      <w:tr w:rsidR="00AF2059" w:rsidRPr="009F6D1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F2059" w:rsidRPr="009F6D1D" w:rsidRDefault="009F6D1D">
            <w:pPr>
              <w:pStyle w:val="Tabletext"/>
              <w:rPr>
                <w:rFonts w:ascii="Arial" w:hAnsi="Arial" w:cs="Arial"/>
              </w:rPr>
            </w:pPr>
            <w:r w:rsidRPr="009F6D1D">
              <w:rPr>
                <w:rFonts w:ascii="Arial" w:hAnsi="Arial" w:cs="Arial"/>
              </w:rPr>
              <w:t>29/11/2017</w:t>
            </w:r>
          </w:p>
        </w:tc>
        <w:tc>
          <w:tcPr>
            <w:tcW w:w="1152" w:type="dxa"/>
          </w:tcPr>
          <w:p w:rsidR="00AF2059" w:rsidRPr="009F6D1D" w:rsidRDefault="009F6D1D">
            <w:pPr>
              <w:pStyle w:val="Tabletext"/>
              <w:rPr>
                <w:rFonts w:ascii="Arial" w:hAnsi="Arial" w:cs="Arial"/>
              </w:rPr>
            </w:pPr>
            <w:r w:rsidRPr="009F6D1D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AF2059" w:rsidRPr="009F6D1D" w:rsidRDefault="009F6D1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</w:t>
            </w:r>
            <w:r w:rsidRPr="009F6D1D">
              <w:rPr>
                <w:rFonts w:ascii="Arial" w:hAnsi="Arial" w:cs="Arial"/>
              </w:rPr>
              <w:t>ga do documento de especificação de caso de uso: Manter turma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304" w:type="dxa"/>
          </w:tcPr>
          <w:p w:rsidR="00AF2059" w:rsidRPr="009F6D1D" w:rsidRDefault="009F6D1D">
            <w:pPr>
              <w:pStyle w:val="Tabletext"/>
              <w:rPr>
                <w:rFonts w:ascii="Arial" w:hAnsi="Arial" w:cs="Arial"/>
              </w:rPr>
            </w:pPr>
            <w:r w:rsidRPr="009F6D1D">
              <w:rPr>
                <w:rFonts w:ascii="Arial" w:hAnsi="Arial" w:cs="Arial"/>
              </w:rPr>
              <w:t>Autores</w:t>
            </w:r>
          </w:p>
        </w:tc>
      </w:tr>
    </w:tbl>
    <w:p w:rsidR="00AF2059" w:rsidRPr="009F6D1D" w:rsidRDefault="00AF2059">
      <w:pPr>
        <w:rPr>
          <w:rFonts w:ascii="Arial" w:hAnsi="Arial" w:cs="Arial"/>
        </w:rPr>
      </w:pPr>
    </w:p>
    <w:p w:rsidR="00AF2059" w:rsidRPr="005F79AB" w:rsidRDefault="00AF2059">
      <w:pPr>
        <w:pStyle w:val="Ttulo"/>
      </w:pPr>
      <w:r w:rsidRPr="005F79AB">
        <w:br w:type="page"/>
      </w:r>
      <w:r w:rsidR="005F79AB">
        <w:lastRenderedPageBreak/>
        <w:t>Sumário</w:t>
      </w:r>
    </w:p>
    <w:p w:rsidR="000856FE" w:rsidRDefault="00AF205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F79AB">
        <w:fldChar w:fldCharType="begin"/>
      </w:r>
      <w:r w:rsidRPr="005F79AB">
        <w:instrText xml:space="preserve"> TOC \o "1-3" </w:instrText>
      </w:r>
      <w:r w:rsidRPr="005F79AB">
        <w:fldChar w:fldCharType="separate"/>
      </w:r>
      <w:r w:rsidR="000856FE">
        <w:rPr>
          <w:noProof/>
        </w:rPr>
        <w:t>1.</w:t>
      </w:r>
      <w:r w:rsidR="000856FE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0856FE">
        <w:rPr>
          <w:noProof/>
        </w:rPr>
        <w:t>Nome do Caso de Uso</w:t>
      </w:r>
      <w:r w:rsidR="000856FE">
        <w:rPr>
          <w:noProof/>
        </w:rPr>
        <w:tab/>
      </w:r>
      <w:r w:rsidR="000856FE">
        <w:rPr>
          <w:noProof/>
        </w:rPr>
        <w:fldChar w:fldCharType="begin"/>
      </w:r>
      <w:r w:rsidR="000856FE">
        <w:rPr>
          <w:noProof/>
        </w:rPr>
        <w:instrText xml:space="preserve"> PAGEREF _Toc499057827 \h </w:instrText>
      </w:r>
      <w:r w:rsidR="000856FE">
        <w:rPr>
          <w:noProof/>
        </w:rPr>
      </w:r>
      <w:r w:rsidR="000856FE">
        <w:rPr>
          <w:noProof/>
        </w:rPr>
        <w:fldChar w:fldCharType="separate"/>
      </w:r>
      <w:r w:rsidR="000856FE">
        <w:rPr>
          <w:noProof/>
        </w:rPr>
        <w:t>4</w:t>
      </w:r>
      <w:r w:rsidR="000856FE">
        <w:rPr>
          <w:noProof/>
        </w:rPr>
        <w:fldChar w:fldCharType="end"/>
      </w:r>
    </w:p>
    <w:p w:rsidR="000856FE" w:rsidRDefault="000856F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856FE" w:rsidRDefault="000856F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Fluxos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856FE" w:rsidRDefault="000856F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856FE" w:rsidRDefault="000856F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10242"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10242">
        <w:rPr>
          <w:noProof/>
        </w:rPr>
        <w:t>O sistema exibe a lista “Turmas”.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856FE" w:rsidRDefault="000856F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10242">
        <w:rPr>
          <w:noProof/>
          <w:lang w:eastAsia="pt-BR"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10242">
        <w:rPr>
          <w:noProof/>
        </w:rPr>
        <w:t>O usuário escolhe a opção “Nova Turma”.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856FE" w:rsidRDefault="000856F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10242"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10242">
        <w:rPr>
          <w:noProof/>
        </w:rPr>
        <w:t>O caso de uso solicita as informações ao usuário: Código da turma e o Curso que ela pertence.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856FE" w:rsidRDefault="000856F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10242"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10242">
        <w:rPr>
          <w:noProof/>
        </w:rPr>
        <w:t>O usuário preenche as informações e pressione “Salvar” [FE1].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856FE" w:rsidRDefault="000856F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10242">
        <w:rPr>
          <w:noProof/>
        </w:rPr>
        <w:t>2.1.5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10242">
        <w:rPr>
          <w:noProof/>
        </w:rPr>
        <w:t>O caso de uso é finalizado.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856FE" w:rsidRDefault="000856F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856FE" w:rsidRDefault="000856F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10242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10242">
        <w:rPr>
          <w:noProof/>
        </w:rPr>
        <w:t>FA1 – Alterar 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856FE" w:rsidRDefault="000856F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10242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10242">
        <w:rPr>
          <w:noProof/>
        </w:rPr>
        <w:t>FA2 – Excluir 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856FE" w:rsidRDefault="000856F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10242"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10242">
        <w:rPr>
          <w:noProof/>
        </w:rPr>
        <w:t>FA3 – Pesquisar Turmas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856FE" w:rsidRDefault="000856F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Fluxo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856FE" w:rsidRDefault="000856F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10242">
        <w:rPr>
          <w:noProof/>
          <w:lang w:eastAsia="pt-BR"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10242">
        <w:rPr>
          <w:noProof/>
        </w:rPr>
        <w:t>FE1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856FE" w:rsidRDefault="000856F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510242"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510242">
        <w:rPr>
          <w:noProof/>
        </w:rPr>
        <w:t>FE2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856FE" w:rsidRDefault="000856F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856FE" w:rsidRDefault="000856F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856FE" w:rsidRDefault="000856F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  <w:lang w:eastAsia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Cadastro dos usuários no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856FE" w:rsidRDefault="000856F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Pós-Condição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Start w:id="0" w:name="_GoBack"/>
      <w:bookmarkEnd w:id="0"/>
    </w:p>
    <w:p w:rsidR="000856FE" w:rsidRDefault="000856F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_Toc499057847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F2059" w:rsidRPr="005F79AB" w:rsidRDefault="00AF2059">
      <w:pPr>
        <w:pStyle w:val="Ttulo"/>
      </w:pPr>
      <w:r w:rsidRPr="005F79AB">
        <w:rPr>
          <w:rFonts w:ascii="Times New Roman" w:hAnsi="Times New Roman"/>
          <w:sz w:val="20"/>
        </w:rPr>
        <w:fldChar w:fldCharType="end"/>
      </w:r>
      <w:r w:rsidRPr="005F79AB">
        <w:br w:type="page"/>
      </w:r>
      <w:fldSimple w:instr="title  \* Mergeformat ">
        <w:r w:rsidR="00FD65DE">
          <w:t xml:space="preserve">Especificação de Caso de Uso: </w:t>
        </w:r>
      </w:fldSimple>
      <w:r w:rsidR="00FD65DE">
        <w:t>Manter turmas.</w:t>
      </w:r>
    </w:p>
    <w:p w:rsidR="00AF2059" w:rsidRPr="005F79AB" w:rsidRDefault="00AF2059" w:rsidP="00FD65DE">
      <w:pPr>
        <w:pStyle w:val="InfoBlue"/>
        <w:ind w:left="0"/>
      </w:pPr>
    </w:p>
    <w:p w:rsidR="00AF2059" w:rsidRPr="005F79AB" w:rsidRDefault="005F79AB">
      <w:pPr>
        <w:pStyle w:val="Ttulo1"/>
      </w:pPr>
      <w:bookmarkStart w:id="1" w:name="_Toc423410238"/>
      <w:bookmarkStart w:id="2" w:name="_Toc425054504"/>
      <w:bookmarkStart w:id="3" w:name="_Toc499057827"/>
      <w:r>
        <w:t>Nome do Caso de Uso</w:t>
      </w:r>
      <w:bookmarkEnd w:id="3"/>
      <w:r w:rsidR="00AF2059" w:rsidRPr="005F79AB">
        <w:t xml:space="preserve"> </w:t>
      </w:r>
    </w:p>
    <w:p w:rsidR="00AF2059" w:rsidRPr="005F79AB" w:rsidRDefault="005F79AB">
      <w:pPr>
        <w:pStyle w:val="Ttulo2"/>
      </w:pPr>
      <w:bookmarkStart w:id="4" w:name="_Toc499057828"/>
      <w:r>
        <w:t>Breve Descrição</w:t>
      </w:r>
      <w:bookmarkEnd w:id="1"/>
      <w:bookmarkEnd w:id="2"/>
      <w:bookmarkEnd w:id="4"/>
    </w:p>
    <w:p w:rsidR="00FD65DE" w:rsidRPr="00FD65DE" w:rsidRDefault="00FD65DE" w:rsidP="00FD65DE">
      <w:pPr>
        <w:spacing w:line="24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FD65DE">
        <w:rPr>
          <w:rFonts w:ascii="Arial" w:hAnsi="Arial" w:cs="Arial"/>
          <w:sz w:val="22"/>
          <w:szCs w:val="22"/>
        </w:rPr>
        <w:t>O sistema deve realizar o gerenciamento das turmas. O gerenciamento compreende a consulta das turmas cadastradas, a emissão, alteração e a exclusão da turma. Os dados necessários para cadastro são o nome da turma e o curso que ela pertence.</w:t>
      </w:r>
    </w:p>
    <w:p w:rsidR="00AF2059" w:rsidRPr="005F79AB" w:rsidRDefault="00AF2059" w:rsidP="00FD65DE">
      <w:pPr>
        <w:pStyle w:val="InfoBlue"/>
      </w:pPr>
    </w:p>
    <w:p w:rsidR="00AF2059" w:rsidRPr="005F79AB" w:rsidRDefault="0040117B">
      <w:pPr>
        <w:pStyle w:val="Ttulo1"/>
        <w:widowControl/>
      </w:pPr>
      <w:bookmarkStart w:id="5" w:name="_Toc423410239"/>
      <w:bookmarkStart w:id="6" w:name="_Toc425054505"/>
      <w:bookmarkStart w:id="7" w:name="_Toc499057829"/>
      <w:r>
        <w:t>Fluxos de Eventos</w:t>
      </w:r>
      <w:bookmarkEnd w:id="5"/>
      <w:bookmarkEnd w:id="6"/>
      <w:bookmarkEnd w:id="7"/>
    </w:p>
    <w:p w:rsidR="00AF2059" w:rsidRDefault="0040117B">
      <w:pPr>
        <w:pStyle w:val="Ttulo2"/>
        <w:widowControl/>
      </w:pPr>
      <w:bookmarkStart w:id="8" w:name="_Toc423410240"/>
      <w:bookmarkStart w:id="9" w:name="_Toc425054506"/>
      <w:bookmarkStart w:id="10" w:name="_Toc499057830"/>
      <w:r>
        <w:t>Fluxo Básico</w:t>
      </w:r>
      <w:bookmarkEnd w:id="8"/>
      <w:bookmarkEnd w:id="9"/>
      <w:bookmarkEnd w:id="10"/>
      <w:r w:rsidR="00AF2059" w:rsidRPr="005F79AB">
        <w:t xml:space="preserve"> </w:t>
      </w:r>
    </w:p>
    <w:p w:rsidR="005D1B7E" w:rsidRDefault="005D1B7E" w:rsidP="005D1B7E">
      <w:pPr>
        <w:pStyle w:val="NormalWeb"/>
        <w:spacing w:before="0" w:beforeAutospacing="0" w:after="0" w:afterAutospacing="0"/>
        <w:ind w:left="720"/>
        <w:rPr>
          <w:lang w:eastAsia="pt-BR"/>
        </w:rPr>
      </w:pPr>
      <w:r>
        <w:rPr>
          <w:rFonts w:ascii="Arial" w:hAnsi="Arial" w:cs="Arial"/>
          <w:color w:val="000000"/>
          <w:sz w:val="20"/>
          <w:szCs w:val="20"/>
        </w:rPr>
        <w:t>O caso de uso se inicia quando o usuário escolhe a opção “Turmas”.</w:t>
      </w:r>
    </w:p>
    <w:p w:rsidR="005D1B7E" w:rsidRDefault="005D1B7E" w:rsidP="005D1B7E">
      <w:pPr>
        <w:pStyle w:val="Ttulo3"/>
        <w:rPr>
          <w:i w:val="0"/>
        </w:rPr>
      </w:pPr>
      <w:bookmarkStart w:id="11" w:name="_Toc499057831"/>
      <w:r w:rsidRPr="005D1B7E">
        <w:rPr>
          <w:i w:val="0"/>
        </w:rPr>
        <w:t>O sistema exibe a lista “Turmas”.</w:t>
      </w:r>
      <w:bookmarkEnd w:id="11"/>
      <w:r w:rsidRPr="005D1B7E">
        <w:rPr>
          <w:i w:val="0"/>
        </w:rPr>
        <w:t xml:space="preserve"> </w:t>
      </w:r>
    </w:p>
    <w:p w:rsidR="005D1B7E" w:rsidRPr="005D1B7E" w:rsidRDefault="005D1B7E" w:rsidP="005D1B7E">
      <w:pPr>
        <w:pStyle w:val="Ttulo3"/>
        <w:rPr>
          <w:i w:val="0"/>
          <w:lang w:eastAsia="pt-BR"/>
        </w:rPr>
      </w:pPr>
      <w:bookmarkStart w:id="12" w:name="_Toc499057832"/>
      <w:r w:rsidRPr="005D1B7E">
        <w:rPr>
          <w:i w:val="0"/>
        </w:rPr>
        <w:t>O usuário escolhe a opção “Nova Turma”.</w:t>
      </w:r>
      <w:bookmarkEnd w:id="12"/>
    </w:p>
    <w:p w:rsidR="005D1B7E" w:rsidRPr="005D1B7E" w:rsidRDefault="005D1B7E" w:rsidP="005D1B7E">
      <w:pPr>
        <w:pStyle w:val="Ttulo3"/>
        <w:rPr>
          <w:i w:val="0"/>
        </w:rPr>
      </w:pPr>
      <w:bookmarkStart w:id="13" w:name="_Toc499057833"/>
      <w:r w:rsidRPr="005D1B7E">
        <w:rPr>
          <w:i w:val="0"/>
        </w:rPr>
        <w:t>O caso de uso solicita as informações ao usuário: Código da turma e o Curso que ela pertence.</w:t>
      </w:r>
      <w:bookmarkEnd w:id="13"/>
    </w:p>
    <w:p w:rsidR="005D1B7E" w:rsidRPr="005D1B7E" w:rsidRDefault="005D1B7E" w:rsidP="005D1B7E">
      <w:pPr>
        <w:pStyle w:val="Ttulo3"/>
        <w:rPr>
          <w:i w:val="0"/>
        </w:rPr>
      </w:pPr>
      <w:bookmarkStart w:id="14" w:name="_Toc499057834"/>
      <w:r w:rsidRPr="005D1B7E">
        <w:rPr>
          <w:i w:val="0"/>
        </w:rPr>
        <w:t>O usuário preenche as informações e pressione “Salvar” [FE1].</w:t>
      </w:r>
      <w:bookmarkEnd w:id="14"/>
    </w:p>
    <w:p w:rsidR="005D1B7E" w:rsidRPr="005D1B7E" w:rsidRDefault="005D1B7E" w:rsidP="005D1B7E">
      <w:pPr>
        <w:pStyle w:val="Ttulo3"/>
        <w:rPr>
          <w:i w:val="0"/>
        </w:rPr>
      </w:pPr>
      <w:bookmarkStart w:id="15" w:name="_Toc499057835"/>
      <w:r w:rsidRPr="005D1B7E">
        <w:rPr>
          <w:i w:val="0"/>
        </w:rPr>
        <w:t>O caso de uso é finalizado.</w:t>
      </w:r>
      <w:bookmarkEnd w:id="15"/>
      <w:r w:rsidRPr="005D1B7E">
        <w:rPr>
          <w:i w:val="0"/>
        </w:rPr>
        <w:t xml:space="preserve">  </w:t>
      </w:r>
    </w:p>
    <w:p w:rsidR="005D1B7E" w:rsidRPr="005D1B7E" w:rsidRDefault="005D1B7E" w:rsidP="005D1B7E"/>
    <w:p w:rsidR="005D1B7E" w:rsidRPr="005D1B7E" w:rsidRDefault="005D1B7E" w:rsidP="005D1B7E">
      <w:pPr>
        <w:pStyle w:val="Ttulo3"/>
        <w:numPr>
          <w:ilvl w:val="0"/>
          <w:numId w:val="0"/>
        </w:numPr>
        <w:ind w:left="720"/>
      </w:pPr>
    </w:p>
    <w:p w:rsidR="00AF2059" w:rsidRPr="005F79AB" w:rsidRDefault="0040117B">
      <w:pPr>
        <w:pStyle w:val="Ttulo2"/>
        <w:widowControl/>
      </w:pPr>
      <w:bookmarkStart w:id="16" w:name="_Toc423410241"/>
      <w:bookmarkStart w:id="17" w:name="_Toc425054507"/>
      <w:bookmarkStart w:id="18" w:name="_Toc499057836"/>
      <w:r>
        <w:t>Fluxos Alternativos</w:t>
      </w:r>
      <w:bookmarkEnd w:id="16"/>
      <w:bookmarkEnd w:id="17"/>
      <w:bookmarkEnd w:id="18"/>
    </w:p>
    <w:p w:rsidR="00AF2059" w:rsidRPr="009F6D1D" w:rsidRDefault="005D1B7E">
      <w:pPr>
        <w:pStyle w:val="Ttulo3"/>
        <w:widowControl/>
        <w:rPr>
          <w:i w:val="0"/>
        </w:rPr>
      </w:pPr>
      <w:bookmarkStart w:id="19" w:name="_Toc499057837"/>
      <w:r w:rsidRPr="009F6D1D">
        <w:rPr>
          <w:i w:val="0"/>
        </w:rPr>
        <w:t>FA1 – Alterar Turma</w:t>
      </w:r>
      <w:bookmarkEnd w:id="19"/>
    </w:p>
    <w:p w:rsidR="005D1B7E" w:rsidRDefault="005D1B7E" w:rsidP="005D1B7E">
      <w:pPr>
        <w:pStyle w:val="Ttulo4"/>
        <w:rPr>
          <w:lang w:eastAsia="pt-BR"/>
        </w:rPr>
      </w:pPr>
      <w:bookmarkStart w:id="20" w:name="_Toc423410243"/>
      <w:bookmarkStart w:id="21" w:name="_Toc425054509"/>
      <w:r>
        <w:t xml:space="preserve">O usuário escolhe a opção editar turma. </w:t>
      </w:r>
    </w:p>
    <w:p w:rsidR="005D1B7E" w:rsidRDefault="005D1B7E" w:rsidP="009F6D1D">
      <w:pPr>
        <w:pStyle w:val="Ttulo4"/>
      </w:pPr>
      <w:r>
        <w:t xml:space="preserve">O caso de uso exibe as informações da turma selecionada. </w:t>
      </w:r>
    </w:p>
    <w:p w:rsidR="005D1B7E" w:rsidRDefault="005D1B7E" w:rsidP="009F6D1D">
      <w:pPr>
        <w:pStyle w:val="Ttulo4"/>
      </w:pPr>
      <w:r>
        <w:t xml:space="preserve">O usuário altera as informações e pressione “salvar” [FE2]. </w:t>
      </w:r>
    </w:p>
    <w:p w:rsidR="005D1B7E" w:rsidRDefault="005D1B7E" w:rsidP="009F6D1D">
      <w:pPr>
        <w:pStyle w:val="Ttulo4"/>
      </w:pPr>
      <w:r>
        <w:t xml:space="preserve">O caso de uso exibe uma mensagem de confirmação. </w:t>
      </w:r>
    </w:p>
    <w:p w:rsidR="00AF2059" w:rsidRDefault="005D1B7E" w:rsidP="009F6D1D">
      <w:pPr>
        <w:pStyle w:val="Ttulo4"/>
      </w:pPr>
      <w:r>
        <w:t xml:space="preserve">O caso de uso se encerra. </w:t>
      </w:r>
      <w:bookmarkEnd w:id="20"/>
      <w:bookmarkEnd w:id="21"/>
      <w:r w:rsidR="009F6D1D">
        <w:t xml:space="preserve"> </w:t>
      </w:r>
    </w:p>
    <w:p w:rsidR="009F6D1D" w:rsidRDefault="009F6D1D" w:rsidP="009F6D1D"/>
    <w:p w:rsidR="009F6D1D" w:rsidRDefault="009F6D1D" w:rsidP="009F6D1D">
      <w:pPr>
        <w:pStyle w:val="Ttulo3"/>
        <w:rPr>
          <w:i w:val="0"/>
        </w:rPr>
      </w:pPr>
      <w:bookmarkStart w:id="22" w:name="_Toc499057838"/>
      <w:r>
        <w:rPr>
          <w:i w:val="0"/>
        </w:rPr>
        <w:t>FA2 – Excluir Turma</w:t>
      </w:r>
      <w:bookmarkEnd w:id="22"/>
    </w:p>
    <w:p w:rsidR="009F6D1D" w:rsidRDefault="009F6D1D" w:rsidP="009F6D1D">
      <w:pPr>
        <w:pStyle w:val="Ttulo4"/>
        <w:rPr>
          <w:lang w:eastAsia="pt-BR"/>
        </w:rPr>
      </w:pPr>
      <w:r>
        <w:t xml:space="preserve">O usuário seleciona a turma e escolhe a opção “Excluir”. </w:t>
      </w:r>
    </w:p>
    <w:p w:rsidR="009F6D1D" w:rsidRDefault="009F6D1D" w:rsidP="009F6D1D">
      <w:pPr>
        <w:pStyle w:val="Ttulo4"/>
      </w:pPr>
      <w:r>
        <w:t xml:space="preserve">O caso de uso exibe uma mensagem solicitando a confirmação. </w:t>
      </w:r>
    </w:p>
    <w:p w:rsidR="009F6D1D" w:rsidRDefault="009F6D1D" w:rsidP="009F6D1D">
      <w:pPr>
        <w:pStyle w:val="Ttulo4"/>
      </w:pPr>
      <w:r>
        <w:t xml:space="preserve">O usuário pressiona “Confirmar”. </w:t>
      </w:r>
    </w:p>
    <w:p w:rsidR="009F6D1D" w:rsidRDefault="009F6D1D" w:rsidP="009F6D1D">
      <w:pPr>
        <w:pStyle w:val="Ttulo4"/>
      </w:pPr>
      <w:r>
        <w:t>O caso de uso exibe uma mensagem de confirmação de alteração.</w:t>
      </w:r>
    </w:p>
    <w:p w:rsidR="009F6D1D" w:rsidRDefault="009F6D1D" w:rsidP="009F6D1D">
      <w:pPr>
        <w:pStyle w:val="Ttulo4"/>
      </w:pPr>
      <w:r>
        <w:t>O caso de uso se encerra.</w:t>
      </w:r>
    </w:p>
    <w:p w:rsidR="009F6D1D" w:rsidRDefault="009F6D1D" w:rsidP="009F6D1D"/>
    <w:p w:rsidR="009F6D1D" w:rsidRDefault="009F6D1D" w:rsidP="009F6D1D">
      <w:pPr>
        <w:pStyle w:val="Ttulo3"/>
        <w:rPr>
          <w:i w:val="0"/>
        </w:rPr>
      </w:pPr>
      <w:bookmarkStart w:id="23" w:name="_Toc499057839"/>
      <w:r>
        <w:rPr>
          <w:i w:val="0"/>
        </w:rPr>
        <w:lastRenderedPageBreak/>
        <w:t>FA3 – Pesquisar Turmas</w:t>
      </w:r>
      <w:bookmarkEnd w:id="23"/>
    </w:p>
    <w:p w:rsidR="009F6D1D" w:rsidRDefault="009F6D1D" w:rsidP="009F6D1D">
      <w:pPr>
        <w:pStyle w:val="Ttulo4"/>
        <w:rPr>
          <w:lang w:eastAsia="pt-BR"/>
        </w:rPr>
      </w:pPr>
      <w:r>
        <w:t>O usuário digita o código da turma ou(e) nome do curso a ser pesquisado.</w:t>
      </w:r>
    </w:p>
    <w:p w:rsidR="009F6D1D" w:rsidRDefault="009F6D1D" w:rsidP="009F6D1D">
      <w:pPr>
        <w:pStyle w:val="Ttulo4"/>
      </w:pPr>
      <w:r>
        <w:t xml:space="preserve">O caso de uso exibe uma lista filtrada. </w:t>
      </w:r>
    </w:p>
    <w:p w:rsidR="009F6D1D" w:rsidRDefault="009F6D1D" w:rsidP="009F6D1D">
      <w:pPr>
        <w:pStyle w:val="Ttulo4"/>
      </w:pPr>
      <w:r>
        <w:t xml:space="preserve">O caso de uso se encerra. </w:t>
      </w:r>
    </w:p>
    <w:p w:rsidR="009F6D1D" w:rsidRPr="009F6D1D" w:rsidRDefault="009F6D1D" w:rsidP="009F6D1D"/>
    <w:p w:rsidR="009F6D1D" w:rsidRDefault="009F6D1D" w:rsidP="009F6D1D">
      <w:pPr>
        <w:pStyle w:val="Ttulo2"/>
      </w:pPr>
      <w:bookmarkStart w:id="24" w:name="_Toc499057840"/>
      <w:r>
        <w:t>Fluxo de Exceção</w:t>
      </w:r>
      <w:bookmarkEnd w:id="24"/>
    </w:p>
    <w:p w:rsidR="009F6D1D" w:rsidRPr="009F6D1D" w:rsidRDefault="009F6D1D" w:rsidP="009F6D1D">
      <w:pPr>
        <w:pStyle w:val="Ttulo3"/>
        <w:rPr>
          <w:i w:val="0"/>
          <w:lang w:eastAsia="pt-BR"/>
        </w:rPr>
      </w:pPr>
      <w:bookmarkStart w:id="25" w:name="_Toc499057841"/>
      <w:r w:rsidRPr="009F6D1D">
        <w:rPr>
          <w:i w:val="0"/>
        </w:rPr>
        <w:t>FE1</w:t>
      </w:r>
      <w:bookmarkEnd w:id="25"/>
    </w:p>
    <w:p w:rsidR="009F6D1D" w:rsidRPr="009F6D1D" w:rsidRDefault="009F6D1D" w:rsidP="009F6D1D">
      <w:pPr>
        <w:pStyle w:val="NormalWeb"/>
        <w:spacing w:before="0" w:beforeAutospacing="0" w:after="0" w:afterAutospacing="0"/>
        <w:ind w:left="720"/>
      </w:pPr>
      <w:r w:rsidRPr="009F6D1D">
        <w:rPr>
          <w:rFonts w:ascii="Arial" w:hAnsi="Arial" w:cs="Arial"/>
          <w:iCs/>
          <w:color w:val="000000"/>
          <w:sz w:val="20"/>
          <w:szCs w:val="20"/>
        </w:rPr>
        <w:t xml:space="preserve">Este fluxo de exceção ocorre quando existe um campo obrigatório não preenchido. </w:t>
      </w:r>
    </w:p>
    <w:p w:rsidR="009F6D1D" w:rsidRPr="009F6D1D" w:rsidRDefault="009F6D1D" w:rsidP="009F6D1D"/>
    <w:p w:rsidR="009F6D1D" w:rsidRPr="009F6D1D" w:rsidRDefault="009F6D1D" w:rsidP="009F6D1D">
      <w:pPr>
        <w:pStyle w:val="Ttulo4"/>
      </w:pPr>
      <w:r w:rsidRPr="009F6D1D">
        <w:t>O sistema exibe uma mensagem.  </w:t>
      </w:r>
    </w:p>
    <w:p w:rsidR="009F6D1D" w:rsidRPr="009F6D1D" w:rsidRDefault="009F6D1D" w:rsidP="009F6D1D">
      <w:pPr>
        <w:pStyle w:val="Ttulo4"/>
      </w:pPr>
      <w:r w:rsidRPr="009F6D1D">
        <w:t xml:space="preserve">O fluxo retorna ao passo 3 do fluxo básico. </w:t>
      </w:r>
    </w:p>
    <w:p w:rsidR="009F6D1D" w:rsidRPr="009F6D1D" w:rsidRDefault="009F6D1D" w:rsidP="009F6D1D"/>
    <w:p w:rsidR="009F6D1D" w:rsidRPr="009F6D1D" w:rsidRDefault="009F6D1D" w:rsidP="009F6D1D">
      <w:pPr>
        <w:pStyle w:val="Ttulo3"/>
        <w:rPr>
          <w:i w:val="0"/>
        </w:rPr>
      </w:pPr>
      <w:bookmarkStart w:id="26" w:name="_Toc499057842"/>
      <w:r w:rsidRPr="009F6D1D">
        <w:rPr>
          <w:i w:val="0"/>
        </w:rPr>
        <w:t>FE2</w:t>
      </w:r>
      <w:bookmarkEnd w:id="26"/>
      <w:r w:rsidRPr="009F6D1D">
        <w:rPr>
          <w:i w:val="0"/>
        </w:rPr>
        <w:t xml:space="preserve"> </w:t>
      </w:r>
    </w:p>
    <w:p w:rsidR="009F6D1D" w:rsidRPr="009F6D1D" w:rsidRDefault="009F6D1D" w:rsidP="009F6D1D">
      <w:pPr>
        <w:pStyle w:val="NormalWeb"/>
        <w:spacing w:before="0" w:beforeAutospacing="0" w:after="0" w:afterAutospacing="0"/>
        <w:ind w:left="720"/>
      </w:pPr>
      <w:r w:rsidRPr="009F6D1D">
        <w:rPr>
          <w:rFonts w:ascii="Arial" w:hAnsi="Arial" w:cs="Arial"/>
          <w:iCs/>
          <w:color w:val="000000"/>
          <w:sz w:val="20"/>
          <w:szCs w:val="20"/>
        </w:rPr>
        <w:t xml:space="preserve">Este fluxo de exceção ocorre quando existe um campo obrigatório não preenchido. </w:t>
      </w:r>
    </w:p>
    <w:p w:rsidR="009F6D1D" w:rsidRPr="009F6D1D" w:rsidRDefault="009F6D1D" w:rsidP="009F6D1D"/>
    <w:p w:rsidR="009F6D1D" w:rsidRPr="009F6D1D" w:rsidRDefault="009F6D1D" w:rsidP="009F6D1D">
      <w:pPr>
        <w:pStyle w:val="Ttulo4"/>
      </w:pPr>
      <w:r w:rsidRPr="009F6D1D">
        <w:t xml:space="preserve"> O sistema exibe uma mensagem informando que o campo é obrigatório. </w:t>
      </w:r>
    </w:p>
    <w:p w:rsidR="009F6D1D" w:rsidRPr="009F6D1D" w:rsidRDefault="009F6D1D" w:rsidP="009F6D1D">
      <w:pPr>
        <w:pStyle w:val="Ttulo4"/>
      </w:pPr>
      <w:r w:rsidRPr="009F6D1D">
        <w:t>O fluxo retorna ao passo 2 do FA1.  </w:t>
      </w:r>
    </w:p>
    <w:p w:rsidR="00AF2059" w:rsidRPr="005F79AB" w:rsidRDefault="00AF2059" w:rsidP="00FD65DE">
      <w:pPr>
        <w:pStyle w:val="InfoBlue"/>
      </w:pPr>
    </w:p>
    <w:p w:rsidR="00AF2059" w:rsidRPr="005F79AB" w:rsidRDefault="00645DA5">
      <w:pPr>
        <w:pStyle w:val="Ttulo1"/>
      </w:pPr>
      <w:bookmarkStart w:id="27" w:name="_Toc423410251"/>
      <w:bookmarkStart w:id="28" w:name="_Toc425054510"/>
      <w:bookmarkStart w:id="29" w:name="_Toc499057843"/>
      <w:r>
        <w:t>Requisitos Especiais</w:t>
      </w:r>
      <w:bookmarkEnd w:id="27"/>
      <w:bookmarkEnd w:id="28"/>
      <w:bookmarkEnd w:id="29"/>
    </w:p>
    <w:p w:rsidR="00AF2059" w:rsidRPr="005F79AB" w:rsidRDefault="00FD65DE" w:rsidP="009F6D1D">
      <w:pPr>
        <w:pStyle w:val="InfoBlue"/>
      </w:pPr>
      <w:r w:rsidRPr="00FD65DE">
        <w:t>Não se aplica</w:t>
      </w:r>
    </w:p>
    <w:p w:rsidR="00AF2059" w:rsidRPr="005F79AB" w:rsidRDefault="00F34BCB">
      <w:pPr>
        <w:pStyle w:val="Ttulo1"/>
        <w:widowControl/>
      </w:pPr>
      <w:bookmarkStart w:id="30" w:name="_Toc423410253"/>
      <w:bookmarkStart w:id="31" w:name="_Toc425054512"/>
      <w:bookmarkStart w:id="32" w:name="_Toc499057844"/>
      <w:r>
        <w:t>Pré-condições</w:t>
      </w:r>
      <w:bookmarkEnd w:id="30"/>
      <w:bookmarkEnd w:id="31"/>
      <w:bookmarkEnd w:id="32"/>
    </w:p>
    <w:p w:rsidR="009F6D1D" w:rsidRDefault="009F6D1D" w:rsidP="009F6D1D">
      <w:pPr>
        <w:pStyle w:val="Ttulo2"/>
        <w:rPr>
          <w:lang w:eastAsia="pt-BR"/>
        </w:rPr>
      </w:pPr>
      <w:bookmarkStart w:id="33" w:name="_Toc499057845"/>
      <w:r>
        <w:t>Cadastro dos usuários no banco de dados</w:t>
      </w:r>
      <w:bookmarkEnd w:id="33"/>
      <w:r>
        <w:t xml:space="preserve"> </w:t>
      </w:r>
    </w:p>
    <w:p w:rsidR="00AF2059" w:rsidRPr="005F79AB" w:rsidRDefault="009F6D1D" w:rsidP="009F6D1D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0"/>
          <w:szCs w:val="20"/>
        </w:rPr>
        <w:t xml:space="preserve">O usuário precisa estar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no sistema.  </w:t>
      </w:r>
    </w:p>
    <w:p w:rsidR="000856FE" w:rsidRDefault="00F34BCB" w:rsidP="000856FE">
      <w:pPr>
        <w:pStyle w:val="Ttulo1"/>
        <w:widowControl/>
      </w:pPr>
      <w:bookmarkStart w:id="34" w:name="_Toc423410255"/>
      <w:bookmarkStart w:id="35" w:name="_Toc425054514"/>
      <w:bookmarkStart w:id="36" w:name="_Toc499057846"/>
      <w:r>
        <w:t>Pós-Condição</w:t>
      </w:r>
      <w:bookmarkEnd w:id="34"/>
      <w:bookmarkEnd w:id="35"/>
      <w:bookmarkEnd w:id="36"/>
    </w:p>
    <w:p w:rsidR="00AF2059" w:rsidRPr="000856FE" w:rsidRDefault="00FD65DE" w:rsidP="000856FE">
      <w:pPr>
        <w:ind w:firstLine="720"/>
        <w:rPr>
          <w:rFonts w:ascii="Arial" w:hAnsi="Arial" w:cs="Arial"/>
          <w:b/>
        </w:rPr>
      </w:pPr>
      <w:r w:rsidRPr="000856FE">
        <w:rPr>
          <w:rFonts w:ascii="Arial" w:hAnsi="Arial" w:cs="Arial"/>
        </w:rPr>
        <w:t>Não se aplica.</w:t>
      </w:r>
    </w:p>
    <w:p w:rsidR="00AF2059" w:rsidRPr="005F79AB" w:rsidRDefault="00F34BCB">
      <w:pPr>
        <w:pStyle w:val="Ttulo1"/>
      </w:pPr>
      <w:bookmarkStart w:id="37" w:name="_Toc499057847"/>
      <w:r>
        <w:t>Pontos de Extensão</w:t>
      </w:r>
      <w:bookmarkEnd w:id="37"/>
    </w:p>
    <w:p w:rsidR="00AF2059" w:rsidRPr="005F79AB" w:rsidRDefault="00FD65DE" w:rsidP="00FD65DE">
      <w:pPr>
        <w:pStyle w:val="InfoBlue"/>
      </w:pPr>
      <w:r>
        <w:t>Não se aplica.</w:t>
      </w:r>
    </w:p>
    <w:sectPr w:rsidR="00AF2059" w:rsidRPr="005F79AB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A33" w:rsidRDefault="00146A33">
      <w:pPr>
        <w:spacing w:line="240" w:lineRule="auto"/>
      </w:pPr>
      <w:r>
        <w:separator/>
      </w:r>
    </w:p>
  </w:endnote>
  <w:endnote w:type="continuationSeparator" w:id="0">
    <w:p w:rsidR="00146A33" w:rsidRDefault="00146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2059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5F79AB">
          <w:pPr>
            <w:ind w:right="360"/>
            <w:rPr>
              <w:sz w:val="24"/>
            </w:rPr>
          </w:pPr>
          <w:r>
            <w:t>Confidenc</w:t>
          </w:r>
          <w:r w:rsidR="00AF2059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AF205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FD65DE"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D65D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AF2059" w:rsidP="005F79AB">
          <w:pPr>
            <w:jc w:val="right"/>
          </w:pPr>
          <w:r>
            <w:t>P</w:t>
          </w:r>
          <w:r w:rsidR="005F79AB">
            <w:t>ágina</w:t>
          </w:r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0856FE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AF2059" w:rsidRDefault="00AF20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A33" w:rsidRDefault="00146A33">
      <w:pPr>
        <w:spacing w:line="240" w:lineRule="auto"/>
      </w:pPr>
      <w:r>
        <w:separator/>
      </w:r>
    </w:p>
  </w:footnote>
  <w:footnote w:type="continuationSeparator" w:id="0">
    <w:p w:rsidR="00146A33" w:rsidRDefault="00146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059" w:rsidRDefault="00AF2059">
    <w:pPr>
      <w:rPr>
        <w:sz w:val="24"/>
      </w:rPr>
    </w:pPr>
  </w:p>
  <w:p w:rsidR="00AF2059" w:rsidRDefault="00AF2059">
    <w:pPr>
      <w:pBdr>
        <w:top w:val="single" w:sz="6" w:space="1" w:color="auto"/>
      </w:pBdr>
      <w:rPr>
        <w:sz w:val="24"/>
      </w:rPr>
    </w:pPr>
  </w:p>
  <w:p w:rsidR="00AF2059" w:rsidRDefault="005D1B7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SysTEC</w:t>
    </w:r>
    <w:proofErr w:type="spellEnd"/>
    <w:r w:rsidR="00AF2059">
      <w:rPr>
        <w:rFonts w:ascii="Arial" w:hAnsi="Arial"/>
        <w:b/>
        <w:sz w:val="36"/>
      </w:rPr>
      <w:fldChar w:fldCharType="begin"/>
    </w:r>
    <w:r w:rsidR="00AF2059">
      <w:rPr>
        <w:rFonts w:ascii="Arial" w:hAnsi="Arial"/>
        <w:b/>
        <w:sz w:val="36"/>
      </w:rPr>
      <w:instrText xml:space="preserve"> DOCPROPERTY "Company"  \* MERGEFORMAT </w:instrText>
    </w:r>
    <w:r w:rsidR="00AF2059">
      <w:rPr>
        <w:rFonts w:ascii="Arial" w:hAnsi="Arial"/>
        <w:b/>
        <w:sz w:val="36"/>
      </w:rPr>
      <w:fldChar w:fldCharType="separate"/>
    </w:r>
    <w:r w:rsidR="00AF2059">
      <w:rPr>
        <w:rFonts w:ascii="Arial" w:hAnsi="Arial"/>
        <w:b/>
        <w:sz w:val="36"/>
      </w:rPr>
      <w:fldChar w:fldCharType="end"/>
    </w:r>
  </w:p>
  <w:p w:rsidR="00AF2059" w:rsidRDefault="00AF2059">
    <w:pPr>
      <w:pBdr>
        <w:bottom w:val="single" w:sz="6" w:space="1" w:color="auto"/>
      </w:pBdr>
      <w:jc w:val="right"/>
      <w:rPr>
        <w:sz w:val="24"/>
      </w:rPr>
    </w:pPr>
  </w:p>
  <w:p w:rsidR="00AF2059" w:rsidRDefault="00AF20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F2059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F2059" w:rsidRDefault="005D1B7E">
          <w:proofErr w:type="spellStart"/>
          <w:r>
            <w:t>SysTEC</w:t>
          </w:r>
          <w:proofErr w:type="spellEnd"/>
        </w:p>
      </w:tc>
      <w:tc>
        <w:tcPr>
          <w:tcW w:w="3179" w:type="dxa"/>
        </w:tcPr>
        <w:p w:rsidR="00AF2059" w:rsidRDefault="00AF2059" w:rsidP="005F79AB">
          <w:pPr>
            <w:tabs>
              <w:tab w:val="left" w:pos="1135"/>
            </w:tabs>
            <w:spacing w:before="40"/>
            <w:ind w:right="68"/>
          </w:pPr>
          <w:r>
            <w:t xml:space="preserve">  Vers</w:t>
          </w:r>
          <w:r w:rsidR="005F79AB">
            <w:t>ão</w:t>
          </w:r>
          <w:r w:rsidR="005D1B7E">
            <w:t>:           1.0</w:t>
          </w:r>
        </w:p>
      </w:tc>
    </w:tr>
    <w:tr w:rsidR="00AF2059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F2059" w:rsidRDefault="00AF2059">
          <w:fldSimple w:instr="title  \* Mergeformat ">
            <w:r w:rsidR="00FD65DE">
              <w:t>Especificação de C</w:t>
            </w:r>
            <w:r w:rsidR="005D1B7E">
              <w:t xml:space="preserve">aso de Uso: </w:t>
            </w:r>
          </w:fldSimple>
          <w:r w:rsidR="005D1B7E">
            <w:t>Manter turmas</w:t>
          </w:r>
        </w:p>
      </w:tc>
      <w:tc>
        <w:tcPr>
          <w:tcW w:w="3179" w:type="dxa"/>
        </w:tcPr>
        <w:p w:rsidR="00AF2059" w:rsidRDefault="00AF2059" w:rsidP="005F79AB">
          <w:r>
            <w:t xml:space="preserve">  Dat</w:t>
          </w:r>
          <w:r w:rsidR="005F79AB">
            <w:t>a</w:t>
          </w:r>
          <w:r w:rsidR="005D1B7E">
            <w:t>: 21/11/2017</w:t>
          </w:r>
        </w:p>
      </w:tc>
    </w:tr>
  </w:tbl>
  <w:p w:rsidR="00AF2059" w:rsidRDefault="00AF20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FBB0EA1"/>
    <w:multiLevelType w:val="multilevel"/>
    <w:tmpl w:val="DDEC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76A72D9"/>
    <w:multiLevelType w:val="multilevel"/>
    <w:tmpl w:val="8D1A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62396A"/>
    <w:multiLevelType w:val="multilevel"/>
    <w:tmpl w:val="9FE23B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A06163"/>
    <w:multiLevelType w:val="multilevel"/>
    <w:tmpl w:val="CDEC4E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9"/>
  </w:num>
  <w:num w:numId="22">
    <w:abstractNumId w:val="17"/>
    <w:lvlOverride w:ilvl="0">
      <w:lvl w:ilvl="0">
        <w:numFmt w:val="decimal"/>
        <w:lvlText w:val="%1."/>
        <w:lvlJc w:val="left"/>
      </w:lvl>
    </w:lvlOverride>
  </w:num>
  <w:num w:numId="23">
    <w:abstractNumId w:val="17"/>
    <w:lvlOverride w:ilvl="0">
      <w:lvl w:ilvl="0">
        <w:numFmt w:val="decimal"/>
        <w:lvlText w:val="%1."/>
        <w:lvlJc w:val="left"/>
      </w:lvl>
    </w:lvlOverride>
  </w:num>
  <w:num w:numId="24">
    <w:abstractNumId w:val="13"/>
  </w:num>
  <w:num w:numId="25">
    <w:abstractNumId w:val="18"/>
    <w:lvlOverride w:ilvl="0">
      <w:lvl w:ilvl="0">
        <w:numFmt w:val="decimal"/>
        <w:lvlText w:val="%1."/>
        <w:lvlJc w:val="left"/>
      </w:lvl>
    </w:lvlOverride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DE"/>
    <w:rsid w:val="000856FE"/>
    <w:rsid w:val="00146A33"/>
    <w:rsid w:val="0040117B"/>
    <w:rsid w:val="005D1B7E"/>
    <w:rsid w:val="005F79AB"/>
    <w:rsid w:val="0062249E"/>
    <w:rsid w:val="00645DA5"/>
    <w:rsid w:val="009F6D1D"/>
    <w:rsid w:val="00AF2059"/>
    <w:rsid w:val="00F34BCB"/>
    <w:rsid w:val="00F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1FB10A"/>
  <w15:chartTrackingRefBased/>
  <w15:docId w15:val="{2D689BB7-C7C5-4337-86DD-FB4BDDD0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D65DE"/>
    <w:pPr>
      <w:spacing w:after="120"/>
      <w:ind w:left="720"/>
    </w:pPr>
    <w:rPr>
      <w:rFonts w:ascii="Arial" w:hAnsi="Arial" w:cs="Arial"/>
      <w:color w:val="000000" w:themeColor="text1"/>
      <w:sz w:val="22"/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9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F79A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ila\Downloads\rup_espec_u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rup_espec_uc</Template>
  <TotalTime>29</TotalTime>
  <Pages>5</Pages>
  <Words>579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Use-Case Specification: &lt;Use-Case Name&gt;</vt:lpstr>
    </vt:vector>
  </TitlesOfParts>
  <Company>&lt;Nome da Empresa&gt;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Kamila</dc:creator>
  <cp:keywords/>
  <dc:description/>
  <cp:lastModifiedBy>Kamila</cp:lastModifiedBy>
  <cp:revision>1</cp:revision>
  <cp:lastPrinted>1601-01-01T00:00:00Z</cp:lastPrinted>
  <dcterms:created xsi:type="dcterms:W3CDTF">2017-11-21T21:29:00Z</dcterms:created>
  <dcterms:modified xsi:type="dcterms:W3CDTF">2017-11-21T22:02:00Z</dcterms:modified>
</cp:coreProperties>
</file>